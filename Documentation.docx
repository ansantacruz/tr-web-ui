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014B7" w14:textId="0D4A0447" w:rsidR="00C736A3" w:rsidRPr="00CA5491" w:rsidRDefault="00D05CD3" w:rsidP="00C736A3">
      <w:pPr>
        <w:pStyle w:val="Title"/>
        <w:jc w:val="center"/>
        <w:rPr>
          <w:color w:val="FFFFFF" w:themeColor="background1"/>
          <w:szCs w:val="72"/>
        </w:rPr>
      </w:pPr>
      <w:r w:rsidRPr="00221BCC">
        <w:rPr>
          <w:noProof/>
          <w:szCs w:val="7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D3A818" wp14:editId="0C5804F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2875" cy="2409825"/>
                <wp:effectExtent l="0" t="0" r="9525" b="9525"/>
                <wp:wrapNone/>
                <wp:docPr id="8" name="Rectangle 8" descr="Title rectang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409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3BC6B" id="Rectangle 8" o:spid="_x0000_s1026" alt="Title rectangle background" style="position:absolute;margin-left:560.05pt;margin-top:0;width:611.25pt;height:189.75pt;z-index:-2516428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" fillcolor="#a07a35 [1614]" stroked="f" strokeweight="1.5pt">
                <v:textbox inset="36pt,36pt,36pt,36pt"/>
                <w10:wrap anchorx="page" anchory="page"/>
              </v:rect>
            </w:pict>
          </mc:Fallback>
        </mc:AlternateContent>
      </w:r>
      <w:r w:rsidR="006E33C6">
        <w:rPr>
          <w:noProof/>
          <w:color w:val="FFFFFF" w:themeColor="background1"/>
          <w:szCs w:val="72"/>
        </w:rPr>
        <w:t>I-</w:t>
      </w:r>
      <w:r w:rsidR="00051A76">
        <w:rPr>
          <w:noProof/>
          <w:color w:val="FFFFFF" w:themeColor="background1"/>
          <w:szCs w:val="72"/>
        </w:rPr>
        <w:t>R</w:t>
      </w:r>
      <w:r w:rsidR="0098021B">
        <w:rPr>
          <w:noProof/>
          <w:color w:val="FFFFFF" w:themeColor="background1"/>
          <w:szCs w:val="72"/>
        </w:rPr>
        <w:t>I</w:t>
      </w:r>
      <w:r w:rsidR="00051A76">
        <w:rPr>
          <w:noProof/>
          <w:color w:val="FFFFFF" w:themeColor="background1"/>
          <w:szCs w:val="72"/>
        </w:rPr>
        <w:t>G</w:t>
      </w:r>
      <w:r w:rsidR="0098021B">
        <w:rPr>
          <w:noProof/>
          <w:color w:val="FFFFFF" w:themeColor="background1"/>
          <w:szCs w:val="72"/>
        </w:rPr>
        <w:t>E</w:t>
      </w:r>
      <w:r w:rsidR="00051A76">
        <w:rPr>
          <w:noProof/>
          <w:color w:val="FFFFFF" w:themeColor="background1"/>
          <w:szCs w:val="72"/>
        </w:rPr>
        <w:t>L</w:t>
      </w:r>
      <w:r w:rsidR="00A20D1E">
        <w:rPr>
          <w:noProof/>
          <w:color w:val="FFFFFF" w:themeColor="background1"/>
          <w:szCs w:val="72"/>
        </w:rPr>
        <w:t xml:space="preserve"> I</w:t>
      </w:r>
      <w:r w:rsidR="0009364E">
        <w:rPr>
          <w:noProof/>
          <w:color w:val="FFFFFF" w:themeColor="background1"/>
          <w:szCs w:val="72"/>
        </w:rPr>
        <w:t>ONIC</w:t>
      </w:r>
      <w:r w:rsidR="00A20D1E">
        <w:rPr>
          <w:noProof/>
          <w:color w:val="FFFFFF" w:themeColor="background1"/>
          <w:szCs w:val="72"/>
        </w:rPr>
        <w:t>-4</w:t>
      </w:r>
    </w:p>
    <w:p w14:paraId="0DC7B110" w14:textId="77777777" w:rsidR="00C736A3" w:rsidRPr="00CA5491" w:rsidRDefault="00C736A3" w:rsidP="00C736A3">
      <w:pPr>
        <w:spacing w:line="360" w:lineRule="auto"/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40"/>
        </w:rPr>
      </w:pPr>
      <w:r w:rsidRPr="00CA5491">
        <w:rPr>
          <w:rFonts w:asciiTheme="majorHAnsi" w:hAnsiTheme="majorHAnsi" w:cstheme="majorHAnsi"/>
          <w:b/>
          <w:color w:val="FFFFFF" w:themeColor="background1"/>
          <w:sz w:val="40"/>
          <w:szCs w:val="40"/>
        </w:rPr>
        <w:t>Installation Guide</w:t>
      </w:r>
      <w:bookmarkStart w:id="0" w:name="_GoBack"/>
      <w:bookmarkEnd w:id="0"/>
    </w:p>
    <w:p w14:paraId="4F3A43E4" w14:textId="0409F6B4" w:rsidR="00D4773D" w:rsidRPr="007C770C" w:rsidRDefault="00D4773D" w:rsidP="00F36C4E">
      <w:pPr>
        <w:spacing w:line="432" w:lineRule="auto"/>
        <w:rPr>
          <w:sz w:val="26"/>
          <w:szCs w:val="26"/>
        </w:rPr>
      </w:pPr>
    </w:p>
    <w:p w14:paraId="5EB0A52E" w14:textId="382F3098" w:rsidR="00C736A3" w:rsidRDefault="00C736A3" w:rsidP="00DC305C">
      <w:pPr>
        <w:pStyle w:val="Heading1"/>
      </w:pPr>
    </w:p>
    <w:p w14:paraId="2F3C9F56" w14:textId="3E8A8978" w:rsidR="00C736A3" w:rsidRDefault="00C736A3" w:rsidP="00CA5491">
      <w:pPr>
        <w:pStyle w:val="Heading1"/>
        <w:tabs>
          <w:tab w:val="left" w:pos="4560"/>
        </w:tabs>
      </w:pPr>
    </w:p>
    <w:p w14:paraId="09E35691" w14:textId="755D3F91" w:rsidR="00DC305C" w:rsidRDefault="006031FF" w:rsidP="00DC305C">
      <w:pPr>
        <w:pStyle w:val="Heading1"/>
        <w:rPr>
          <w:rFonts w:eastAsia="Times New Roman"/>
        </w:rPr>
      </w:pPr>
      <w:r>
        <w:t>Introduction</w:t>
      </w:r>
    </w:p>
    <w:p w14:paraId="717CA541" w14:textId="0544FB91" w:rsidR="00DC305C" w:rsidRDefault="00CA2166" w:rsidP="00DC305C">
      <w:pPr>
        <w:rPr>
          <w:rFonts w:eastAsia="Times New Roman"/>
        </w:rPr>
      </w:pPr>
      <w:r>
        <w:rPr>
          <w:rFonts w:eastAsia="Times New Roman"/>
        </w:rPr>
        <w:t>This do</w:t>
      </w:r>
      <w:r w:rsidR="00F62639">
        <w:rPr>
          <w:rFonts w:eastAsia="Times New Roman"/>
        </w:rPr>
        <w:t xml:space="preserve">cument is for the installation and easy usage of code. First </w:t>
      </w:r>
      <w:r w:rsidR="003C04B5">
        <w:rPr>
          <w:rFonts w:eastAsia="Times New Roman"/>
        </w:rPr>
        <w:t>thank you</w:t>
      </w:r>
      <w:r w:rsidR="00F62639">
        <w:rPr>
          <w:rFonts w:eastAsia="Times New Roman"/>
        </w:rPr>
        <w:t xml:space="preserve"> for your great interest in our application. We are first focused on ionic main components. </w:t>
      </w:r>
      <w:r w:rsidR="00F532B4">
        <w:rPr>
          <w:rFonts w:eastAsia="Times New Roman"/>
        </w:rPr>
        <w:t>Project</w:t>
      </w:r>
      <w:r w:rsidR="00F62639">
        <w:rPr>
          <w:rFonts w:eastAsia="Times New Roman"/>
        </w:rPr>
        <w:t xml:space="preserve"> contains </w:t>
      </w:r>
      <w:r w:rsidR="006E33C6">
        <w:rPr>
          <w:rFonts w:eastAsia="Times New Roman"/>
        </w:rPr>
        <w:t>home page for I-</w:t>
      </w:r>
      <w:r w:rsidR="00F532B4">
        <w:rPr>
          <w:rFonts w:eastAsia="Times New Roman"/>
        </w:rPr>
        <w:t>RIGEL</w:t>
      </w:r>
      <w:r w:rsidR="006E33C6">
        <w:rPr>
          <w:rFonts w:eastAsia="Times New Roman"/>
        </w:rPr>
        <w:t xml:space="preserve"> side navigation and for I-</w:t>
      </w:r>
      <w:r w:rsidR="00F532B4">
        <w:rPr>
          <w:rFonts w:eastAsia="Times New Roman"/>
        </w:rPr>
        <w:t>RIGEL</w:t>
      </w:r>
      <w:r w:rsidR="006E33C6">
        <w:rPr>
          <w:rFonts w:eastAsia="Times New Roman"/>
        </w:rPr>
        <w:t xml:space="preserve"> bottom navigations and category page for both apps with all other required pages for shopping app</w:t>
      </w:r>
      <w:r w:rsidR="003C04B5">
        <w:rPr>
          <w:rFonts w:eastAsia="Times New Roman"/>
        </w:rPr>
        <w:t xml:space="preserve"> which will </w:t>
      </w:r>
      <w:proofErr w:type="gramStart"/>
      <w:r w:rsidR="003C04B5">
        <w:rPr>
          <w:rFonts w:eastAsia="Times New Roman"/>
        </w:rPr>
        <w:t>gi</w:t>
      </w:r>
      <w:r w:rsidR="00F62639">
        <w:rPr>
          <w:rFonts w:eastAsia="Times New Roman"/>
        </w:rPr>
        <w:t>ve</w:t>
      </w:r>
      <w:proofErr w:type="gramEnd"/>
      <w:r w:rsidR="00F62639">
        <w:rPr>
          <w:rFonts w:eastAsia="Times New Roman"/>
        </w:rPr>
        <w:t xml:space="preserve"> you</w:t>
      </w:r>
      <w:r w:rsidR="003C04B5">
        <w:rPr>
          <w:rFonts w:eastAsia="Times New Roman"/>
        </w:rPr>
        <w:t xml:space="preserve"> a professional</w:t>
      </w:r>
      <w:r w:rsidR="00D8079F">
        <w:rPr>
          <w:rFonts w:eastAsia="Times New Roman"/>
        </w:rPr>
        <w:t xml:space="preserve"> look. </w:t>
      </w:r>
      <w:r w:rsidR="00E2679F">
        <w:rPr>
          <w:rFonts w:eastAsia="Times New Roman"/>
        </w:rPr>
        <w:t>So,</w:t>
      </w:r>
      <w:r w:rsidR="00D8079F">
        <w:rPr>
          <w:rFonts w:eastAsia="Times New Roman"/>
        </w:rPr>
        <w:t xml:space="preserve"> </w:t>
      </w:r>
      <w:r w:rsidR="00D8079F">
        <w:t>t</w:t>
      </w:r>
      <w:r w:rsidR="00D8079F" w:rsidRPr="00A8371A">
        <w:t>h</w:t>
      </w:r>
      <w:r w:rsidR="006E33C6">
        <w:t>ese</w:t>
      </w:r>
      <w:r w:rsidR="00D8079F" w:rsidRPr="00A8371A">
        <w:t xml:space="preserve"> app</w:t>
      </w:r>
      <w:r w:rsidR="006E33C6">
        <w:t>’s</w:t>
      </w:r>
      <w:r w:rsidR="00D8079F" w:rsidRPr="00A8371A">
        <w:t xml:space="preserve"> brings you ready to use in your a</w:t>
      </w:r>
      <w:r w:rsidR="00AB1A22">
        <w:t>pp and in future you ca</w:t>
      </w:r>
      <w:r w:rsidR="003C04B5">
        <w:t>n get many</w:t>
      </w:r>
      <w:r w:rsidR="00AB1A22">
        <w:t xml:space="preserve"> more features</w:t>
      </w:r>
      <w:r w:rsidR="00E2679F">
        <w:t>. You can pick some parts of the</w:t>
      </w:r>
      <w:r w:rsidR="006E33C6">
        <w:t>se</w:t>
      </w:r>
      <w:r w:rsidR="00E2679F">
        <w:t xml:space="preserve"> app</w:t>
      </w:r>
      <w:r w:rsidR="006E33C6">
        <w:t>’s</w:t>
      </w:r>
      <w:r w:rsidR="00E2679F">
        <w:t xml:space="preserve"> or even whole screen to use in your app. Th</w:t>
      </w:r>
      <w:r w:rsidR="006E33C6">
        <w:t>e</w:t>
      </w:r>
      <w:r w:rsidR="00E2679F">
        <w:t>s</w:t>
      </w:r>
      <w:r w:rsidR="006E33C6">
        <w:t>e</w:t>
      </w:r>
      <w:r w:rsidR="00E2679F">
        <w:t xml:space="preserve"> app</w:t>
      </w:r>
      <w:r w:rsidR="006E33C6">
        <w:t>’s</w:t>
      </w:r>
      <w:r w:rsidR="00E2679F">
        <w:t xml:space="preserve"> </w:t>
      </w:r>
      <w:r w:rsidR="00BE2937">
        <w:t>saves</w:t>
      </w:r>
      <w:r w:rsidR="00E2679F">
        <w:t xml:space="preserve"> you</w:t>
      </w:r>
      <w:r w:rsidR="003C04B5">
        <w:t>r</w:t>
      </w:r>
      <w:r w:rsidR="00E2679F">
        <w:t xml:space="preserve"> precious time </w:t>
      </w:r>
      <w:r w:rsidR="003C04B5">
        <w:t>and effort so that you don’t need to</w:t>
      </w:r>
      <w:r w:rsidR="00E2679F">
        <w:t xml:space="preserve"> </w:t>
      </w:r>
      <w:r w:rsidR="003A4A30">
        <w:t>create</w:t>
      </w:r>
      <w:r w:rsidR="00E2679F">
        <w:t xml:space="preserve"> </w:t>
      </w:r>
      <w:r w:rsidR="00AA2396">
        <w:t>project</w:t>
      </w:r>
      <w:r w:rsidR="00E2679F">
        <w:t xml:space="preserve"> </w:t>
      </w:r>
      <w:r w:rsidR="00AA2396">
        <w:t>f</w:t>
      </w:r>
      <w:r w:rsidR="00E2679F">
        <w:t xml:space="preserve">rom scratch. The code is very simple </w:t>
      </w:r>
      <w:r w:rsidR="00BE2937">
        <w:t>to</w:t>
      </w:r>
      <w:r w:rsidR="00E2679F">
        <w:t xml:space="preserve"> </w:t>
      </w:r>
      <w:r w:rsidR="003C04B5">
        <w:t>understand; the customization is quite handy for all Ionic developers</w:t>
      </w:r>
      <w:r w:rsidR="00BE2937">
        <w:t xml:space="preserve">. </w:t>
      </w:r>
      <w:r w:rsidR="00E2679F">
        <w:t xml:space="preserve"> </w:t>
      </w:r>
    </w:p>
    <w:p w14:paraId="310D3C7A" w14:textId="5379A98F" w:rsidR="00E37E45" w:rsidRDefault="00E37E45" w:rsidP="00E37E45">
      <w:pPr>
        <w:pStyle w:val="Heading1"/>
      </w:pPr>
      <w:r>
        <w:t>Objectives</w:t>
      </w:r>
    </w:p>
    <w:p w14:paraId="15E1522A" w14:textId="09B3CFB8" w:rsidR="00E37E45" w:rsidRDefault="003C04B5" w:rsidP="005260FC">
      <w:pPr>
        <w:pStyle w:val="ListParagraph"/>
        <w:numPr>
          <w:ilvl w:val="0"/>
          <w:numId w:val="12"/>
        </w:numPr>
        <w:spacing w:after="160" w:line="256" w:lineRule="auto"/>
        <w:ind w:right="576"/>
      </w:pPr>
      <w:r>
        <w:t>High Sales, Product Quality and on Time D</w:t>
      </w:r>
      <w:r w:rsidR="00E37E45">
        <w:t>elivery.</w:t>
      </w:r>
    </w:p>
    <w:p w14:paraId="0019C30B" w14:textId="023F52F2" w:rsidR="00E37E45" w:rsidRDefault="00E37E45" w:rsidP="005260FC">
      <w:pPr>
        <w:pStyle w:val="ListParagraph"/>
        <w:numPr>
          <w:ilvl w:val="0"/>
          <w:numId w:val="12"/>
        </w:numPr>
        <w:spacing w:after="160" w:line="256" w:lineRule="auto"/>
        <w:ind w:right="576"/>
      </w:pPr>
      <w:r>
        <w:t>Reduce</w:t>
      </w:r>
      <w:r w:rsidR="003C04B5">
        <w:t xml:space="preserve"> T</w:t>
      </w:r>
      <w:r>
        <w:t>im</w:t>
      </w:r>
      <w:r w:rsidR="003C04B5">
        <w:t>e for the Completion of Ongoing T</w:t>
      </w:r>
      <w:r>
        <w:t>ask.</w:t>
      </w:r>
    </w:p>
    <w:p w14:paraId="775C2FCB" w14:textId="689F5F35" w:rsidR="00E37E45" w:rsidRDefault="003C04B5" w:rsidP="005260FC">
      <w:pPr>
        <w:pStyle w:val="ListParagraph"/>
        <w:numPr>
          <w:ilvl w:val="0"/>
          <w:numId w:val="12"/>
        </w:numPr>
        <w:spacing w:after="160" w:line="256" w:lineRule="auto"/>
        <w:ind w:right="576"/>
      </w:pPr>
      <w:r>
        <w:t>High Reach</w:t>
      </w:r>
      <w:r w:rsidR="00E37E45">
        <w:t>ability.</w:t>
      </w:r>
    </w:p>
    <w:p w14:paraId="26A284CC" w14:textId="384B533D" w:rsidR="00E37E45" w:rsidRDefault="003C04B5" w:rsidP="005260FC">
      <w:pPr>
        <w:pStyle w:val="ListParagraph"/>
        <w:numPr>
          <w:ilvl w:val="0"/>
          <w:numId w:val="12"/>
        </w:numPr>
        <w:spacing w:after="160" w:line="256" w:lineRule="auto"/>
        <w:ind w:right="576"/>
      </w:pPr>
      <w:r>
        <w:t>High C</w:t>
      </w:r>
      <w:r w:rsidR="00E37E45">
        <w:t>onversions.</w:t>
      </w:r>
    </w:p>
    <w:p w14:paraId="43CD4593" w14:textId="1B08484F" w:rsidR="00E37E45" w:rsidRDefault="003C04B5" w:rsidP="005260FC">
      <w:pPr>
        <w:pStyle w:val="ListParagraph"/>
        <w:numPr>
          <w:ilvl w:val="0"/>
          <w:numId w:val="12"/>
        </w:numPr>
        <w:spacing w:after="160" w:line="256" w:lineRule="auto"/>
        <w:ind w:right="576"/>
      </w:pPr>
      <w:r>
        <w:t>Customer S</w:t>
      </w:r>
      <w:r w:rsidR="00E37E45">
        <w:t>atisfaction.</w:t>
      </w:r>
    </w:p>
    <w:p w14:paraId="04207DC0" w14:textId="78DE6CB5" w:rsidR="00E62EFF" w:rsidRDefault="003C04B5" w:rsidP="00E62EFF">
      <w:pPr>
        <w:pStyle w:val="Heading1"/>
      </w:pPr>
      <w:r>
        <w:t>Pre-requisites</w:t>
      </w:r>
    </w:p>
    <w:p w14:paraId="1C045AE8" w14:textId="7ED2F870" w:rsidR="00E62EFF" w:rsidRDefault="00E62EFF" w:rsidP="00E62EFF">
      <w:r w:rsidRPr="00E62EFF">
        <w:t>F</w:t>
      </w:r>
      <w:r w:rsidR="003C04B5">
        <w:t>ollowing are pre-requisites of Ionic App</w:t>
      </w:r>
      <w:r w:rsidRPr="00E62EFF">
        <w:t>:</w:t>
      </w:r>
    </w:p>
    <w:p w14:paraId="7A3DB15C" w14:textId="2F9FA94A" w:rsidR="00126E25" w:rsidRDefault="00126E25" w:rsidP="005260FC">
      <w:pPr>
        <w:pStyle w:val="ListParagraph"/>
        <w:numPr>
          <w:ilvl w:val="0"/>
          <w:numId w:val="13"/>
        </w:numPr>
      </w:pPr>
      <w:r>
        <w:lastRenderedPageBreak/>
        <w:t xml:space="preserve">Need computer having minimum </w:t>
      </w:r>
      <w:proofErr w:type="gramStart"/>
      <w:r>
        <w:t>4Gb</w:t>
      </w:r>
      <w:proofErr w:type="gramEnd"/>
      <w:r>
        <w:t xml:space="preserve"> ram and 20Gb free space for software installation.</w:t>
      </w:r>
    </w:p>
    <w:p w14:paraId="1B2E5234" w14:textId="159D2F8C" w:rsidR="00126E25" w:rsidRDefault="00126E25" w:rsidP="005260FC">
      <w:pPr>
        <w:pStyle w:val="ListParagraph"/>
        <w:numPr>
          <w:ilvl w:val="0"/>
          <w:numId w:val="13"/>
        </w:numPr>
      </w:pPr>
      <w:r>
        <w:t xml:space="preserve">Visual Studio </w:t>
      </w:r>
      <w:proofErr w:type="gramStart"/>
      <w:r>
        <w:t>Code(</w:t>
      </w:r>
      <w:proofErr w:type="gramEnd"/>
      <w:r>
        <w:t>recommended).</w:t>
      </w:r>
    </w:p>
    <w:p w14:paraId="24638D5D" w14:textId="38988140" w:rsidR="00126E25" w:rsidRDefault="00126E25" w:rsidP="005260FC">
      <w:pPr>
        <w:pStyle w:val="ListParagraph"/>
        <w:numPr>
          <w:ilvl w:val="0"/>
          <w:numId w:val="13"/>
        </w:numPr>
      </w:pPr>
      <w:r>
        <w:t xml:space="preserve">Google </w:t>
      </w:r>
      <w:proofErr w:type="gramStart"/>
      <w:r>
        <w:t>Chrome(</w:t>
      </w:r>
      <w:proofErr w:type="gramEnd"/>
      <w:r>
        <w:t>recommended).</w:t>
      </w:r>
    </w:p>
    <w:p w14:paraId="4DA333F0" w14:textId="1344A6AE" w:rsidR="00126E25" w:rsidRDefault="00126E25" w:rsidP="005260FC">
      <w:pPr>
        <w:pStyle w:val="ListParagraph"/>
        <w:numPr>
          <w:ilvl w:val="0"/>
          <w:numId w:val="13"/>
        </w:numPr>
      </w:pPr>
      <w:r>
        <w:t xml:space="preserve">Node Version: </w:t>
      </w:r>
      <w:proofErr w:type="gramStart"/>
      <w:r>
        <w:t>V10.15.1(</w:t>
      </w:r>
      <w:proofErr w:type="gramEnd"/>
      <w:r>
        <w:t>recommended).</w:t>
      </w:r>
    </w:p>
    <w:p w14:paraId="4BBB1596" w14:textId="6B2D61CA" w:rsidR="00EC0057" w:rsidRDefault="00EC0057" w:rsidP="005260FC">
      <w:pPr>
        <w:pStyle w:val="ListParagraph"/>
        <w:numPr>
          <w:ilvl w:val="0"/>
          <w:numId w:val="13"/>
        </w:numPr>
      </w:pPr>
      <w:r>
        <w:t>Android Studio latest</w:t>
      </w:r>
    </w:p>
    <w:p w14:paraId="470D613E" w14:textId="4EED061A" w:rsidR="00EC0057" w:rsidRDefault="00EC0057" w:rsidP="005260FC">
      <w:pPr>
        <w:pStyle w:val="ListParagraph"/>
        <w:numPr>
          <w:ilvl w:val="0"/>
          <w:numId w:val="13"/>
        </w:numPr>
      </w:pPr>
      <w:proofErr w:type="spellStart"/>
      <w:r>
        <w:t>Xcode</w:t>
      </w:r>
      <w:proofErr w:type="spellEnd"/>
      <w:r>
        <w:t xml:space="preserve"> 7 or higher</w:t>
      </w:r>
    </w:p>
    <w:p w14:paraId="60AD28C1" w14:textId="555D9E28" w:rsidR="00126E25" w:rsidRDefault="00126E25" w:rsidP="005260FC">
      <w:pPr>
        <w:pStyle w:val="ListParagraph"/>
        <w:numPr>
          <w:ilvl w:val="0"/>
          <w:numId w:val="13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Version: 6.4.1(recommended).</w:t>
      </w:r>
    </w:p>
    <w:p w14:paraId="21D207F2" w14:textId="131F5CC3" w:rsidR="00126E25" w:rsidRDefault="00126E25" w:rsidP="005260FC">
      <w:pPr>
        <w:pStyle w:val="ListParagraph"/>
        <w:numPr>
          <w:ilvl w:val="0"/>
          <w:numId w:val="13"/>
        </w:numPr>
      </w:pPr>
      <w:r>
        <w:t xml:space="preserve">Ionic CLI Version: </w:t>
      </w:r>
      <w:r w:rsidR="00DB70EB">
        <w:t>5</w:t>
      </w:r>
      <w:r>
        <w:t>.</w:t>
      </w:r>
      <w:r w:rsidR="00DB70EB">
        <w:t>3</w:t>
      </w:r>
      <w:r>
        <w:t>.</w:t>
      </w:r>
      <w:r w:rsidR="00DB70EB">
        <w:t>0</w:t>
      </w:r>
      <w:r>
        <w:t>(recommended).</w:t>
      </w:r>
    </w:p>
    <w:p w14:paraId="34F3FEE7" w14:textId="011AAAC6" w:rsidR="00126E25" w:rsidRDefault="00126E25" w:rsidP="005260FC">
      <w:pPr>
        <w:pStyle w:val="ListParagraph"/>
        <w:numPr>
          <w:ilvl w:val="0"/>
          <w:numId w:val="13"/>
        </w:numPr>
      </w:pPr>
      <w:r>
        <w:t>Ion</w:t>
      </w:r>
      <w:r w:rsidR="00057DC5">
        <w:t>ic Framework: @ionic/angular 4.</w:t>
      </w:r>
      <w:r w:rsidR="00DB70EB">
        <w:t>9</w:t>
      </w:r>
      <w:r>
        <w:t>.0</w:t>
      </w:r>
    </w:p>
    <w:p w14:paraId="15290E38" w14:textId="6128D2E4" w:rsidR="0088019F" w:rsidRDefault="0088019F" w:rsidP="005260FC">
      <w:pPr>
        <w:pStyle w:val="ListParagraph"/>
        <w:numPr>
          <w:ilvl w:val="0"/>
          <w:numId w:val="13"/>
        </w:numPr>
      </w:pPr>
      <w:r>
        <w:t>@angular-</w:t>
      </w:r>
      <w:proofErr w:type="spellStart"/>
      <w:r>
        <w:t>devkit</w:t>
      </w:r>
      <w:proofErr w:type="spellEnd"/>
      <w:r>
        <w:t>/build-angular Version: 0.</w:t>
      </w:r>
      <w:r w:rsidR="00DB70EB">
        <w:t>801</w:t>
      </w:r>
      <w:r>
        <w:t>.</w:t>
      </w:r>
      <w:r w:rsidR="00DB70EB">
        <w:t>3</w:t>
      </w:r>
      <w:r>
        <w:t>(recommended).</w:t>
      </w:r>
    </w:p>
    <w:p w14:paraId="7C8047EE" w14:textId="636F65E2" w:rsidR="0088019F" w:rsidRDefault="0088019F" w:rsidP="005260FC">
      <w:pPr>
        <w:pStyle w:val="ListParagraph"/>
        <w:numPr>
          <w:ilvl w:val="0"/>
          <w:numId w:val="13"/>
        </w:numPr>
      </w:pPr>
      <w:r>
        <w:t>@angular-</w:t>
      </w:r>
      <w:proofErr w:type="spellStart"/>
      <w:r>
        <w:t>devkit</w:t>
      </w:r>
      <w:proofErr w:type="spellEnd"/>
      <w:r>
        <w:t xml:space="preserve">/schematics Version: </w:t>
      </w:r>
      <w:r w:rsidR="00DB70EB">
        <w:t>8.1.3</w:t>
      </w:r>
      <w:r>
        <w:t>(recommended).</w:t>
      </w:r>
    </w:p>
    <w:p w14:paraId="4E85B514" w14:textId="26572347" w:rsidR="0088019F" w:rsidRDefault="0088019F" w:rsidP="005260FC">
      <w:pPr>
        <w:pStyle w:val="ListParagraph"/>
        <w:numPr>
          <w:ilvl w:val="0"/>
          <w:numId w:val="13"/>
        </w:numPr>
      </w:pPr>
      <w:r>
        <w:t>@angular/</w:t>
      </w:r>
      <w:proofErr w:type="spellStart"/>
      <w:r>
        <w:t>Cli</w:t>
      </w:r>
      <w:proofErr w:type="spellEnd"/>
      <w:r>
        <w:t xml:space="preserve"> Version: </w:t>
      </w:r>
      <w:r w:rsidR="00DB70EB">
        <w:t>8.1.3</w:t>
      </w:r>
      <w:r>
        <w:t>(recommended).</w:t>
      </w:r>
    </w:p>
    <w:p w14:paraId="7B9CDB1C" w14:textId="6A5B7000" w:rsidR="0088019F" w:rsidRDefault="0088019F" w:rsidP="005260FC">
      <w:pPr>
        <w:pStyle w:val="ListParagraph"/>
        <w:numPr>
          <w:ilvl w:val="0"/>
          <w:numId w:val="13"/>
        </w:numPr>
      </w:pPr>
      <w:r>
        <w:t xml:space="preserve">@ionic-angular-toolkit Version: </w:t>
      </w:r>
      <w:r w:rsidR="00DB70EB">
        <w:t>2.0</w:t>
      </w:r>
      <w:r>
        <w:t>.0(recommended).</w:t>
      </w:r>
    </w:p>
    <w:p w14:paraId="3A7B3A76" w14:textId="00577614" w:rsidR="00297FDD" w:rsidRDefault="00297FDD" w:rsidP="005260FC">
      <w:pPr>
        <w:pStyle w:val="ListParagraph"/>
        <w:numPr>
          <w:ilvl w:val="0"/>
          <w:numId w:val="13"/>
        </w:numPr>
      </w:pPr>
      <w:r>
        <w:t xml:space="preserve">Cordova CLI Version: </w:t>
      </w:r>
      <w:r w:rsidR="00DB70EB">
        <w:t>9.0.0</w:t>
      </w:r>
      <w:r>
        <w:t>(recommended).</w:t>
      </w:r>
    </w:p>
    <w:p w14:paraId="7E4BBC14" w14:textId="3659867A" w:rsidR="00297FDD" w:rsidRDefault="00297FDD" w:rsidP="005260FC">
      <w:pPr>
        <w:pStyle w:val="ListParagraph"/>
        <w:numPr>
          <w:ilvl w:val="0"/>
          <w:numId w:val="13"/>
        </w:numPr>
      </w:pPr>
      <w:r>
        <w:t>Cordova Platforms: android 7.1.4</w:t>
      </w:r>
    </w:p>
    <w:p w14:paraId="2C57DDB3" w14:textId="20C39891" w:rsidR="00BE64E8" w:rsidRDefault="00DB70EB" w:rsidP="00BE64E8">
      <w:pPr>
        <w:pStyle w:val="ListParagraph"/>
        <w:numPr>
          <w:ilvl w:val="0"/>
          <w:numId w:val="13"/>
        </w:numPr>
      </w:pPr>
      <w:r>
        <w:t>C</w:t>
      </w:r>
      <w:r w:rsidRPr="00DB70EB">
        <w:t>ordova-res : 0.5.2</w:t>
      </w:r>
    </w:p>
    <w:p w14:paraId="69994D1E" w14:textId="77777777" w:rsidR="00BE64E8" w:rsidRDefault="00BE64E8" w:rsidP="00BE64E8">
      <w:pPr>
        <w:pStyle w:val="Heading1"/>
      </w:pPr>
    </w:p>
    <w:p w14:paraId="3D6C6ED8" w14:textId="7E3A9BF1" w:rsidR="00BE64E8" w:rsidRDefault="00BE64E8" w:rsidP="00BE64E8">
      <w:pPr>
        <w:pStyle w:val="Heading1"/>
      </w:pPr>
      <w:r>
        <w:t>tools</w:t>
      </w:r>
      <w:r w:rsidR="006C2CBC">
        <w:t xml:space="preserve"> for configuration</w:t>
      </w:r>
    </w:p>
    <w:p w14:paraId="7C80ECDA" w14:textId="53F8FEEB" w:rsidR="00E62EFF" w:rsidRDefault="00BE64E8" w:rsidP="00BE64E8">
      <w:r w:rsidRPr="00BE64E8">
        <w:t>Following</w:t>
      </w:r>
      <w:r>
        <w:t xml:space="preserve"> a</w:t>
      </w:r>
      <w:r w:rsidR="00096CC5">
        <w:t>re tools</w:t>
      </w:r>
      <w:r w:rsidR="006C2CBC">
        <w:t xml:space="preserve"> that you need to configure</w:t>
      </w:r>
      <w:r w:rsidR="00096CC5">
        <w:t xml:space="preserve"> </w:t>
      </w:r>
      <w:r>
        <w:t>application</w:t>
      </w:r>
    </w:p>
    <w:p w14:paraId="18562970" w14:textId="055DA081" w:rsidR="00BE64E8" w:rsidRDefault="00BE64E8" w:rsidP="005260FC">
      <w:pPr>
        <w:pStyle w:val="ListParagraph"/>
        <w:numPr>
          <w:ilvl w:val="0"/>
          <w:numId w:val="14"/>
        </w:numPr>
      </w:pPr>
      <w:r>
        <w:t xml:space="preserve">Download and install </w:t>
      </w:r>
      <w:r w:rsidRPr="00572516">
        <w:rPr>
          <w:b/>
        </w:rPr>
        <w:t>Node.JS(10.15.1)</w:t>
      </w:r>
    </w:p>
    <w:p w14:paraId="73E31933" w14:textId="5526E313" w:rsidR="00BE64E8" w:rsidRDefault="008426C5" w:rsidP="00BE64E8">
      <w:pPr>
        <w:pStyle w:val="ListParagraph"/>
      </w:pPr>
      <w:hyperlink r:id="rId11" w:history="1">
        <w:r w:rsidR="00BE64E8" w:rsidRPr="00BE64E8">
          <w:rPr>
            <w:color w:val="0000FF"/>
            <w:u w:val="single"/>
          </w:rPr>
          <w:t>https://nodejs.org/en/download/releases/</w:t>
        </w:r>
      </w:hyperlink>
    </w:p>
    <w:p w14:paraId="6CF05414" w14:textId="587202D6" w:rsidR="00BE64E8" w:rsidRDefault="00BE64E8" w:rsidP="00BE64E8">
      <w:pPr>
        <w:pStyle w:val="ListParagraph"/>
      </w:pPr>
      <w:r>
        <w:t xml:space="preserve">You can download </w:t>
      </w:r>
      <w:proofErr w:type="spellStart"/>
      <w:r>
        <w:t>Node.Js</w:t>
      </w:r>
      <w:proofErr w:type="spellEnd"/>
      <w:r>
        <w:t xml:space="preserve"> according to your operating system.</w:t>
      </w:r>
    </w:p>
    <w:p w14:paraId="743E6D01" w14:textId="77777777" w:rsidR="00BE64E8" w:rsidRDefault="00BE64E8" w:rsidP="005260FC">
      <w:pPr>
        <w:pStyle w:val="ListParagraph"/>
        <w:numPr>
          <w:ilvl w:val="0"/>
          <w:numId w:val="14"/>
        </w:numPr>
      </w:pPr>
      <w:r>
        <w:t xml:space="preserve">Install </w:t>
      </w:r>
      <w:r w:rsidRPr="00572516">
        <w:rPr>
          <w:b/>
        </w:rPr>
        <w:t>Visual Studio Code</w:t>
      </w:r>
      <w:r>
        <w:t xml:space="preserve"> latest version and install it.</w:t>
      </w:r>
    </w:p>
    <w:p w14:paraId="73DCA2C8" w14:textId="77777777" w:rsidR="00BE64E8" w:rsidRDefault="008426C5" w:rsidP="00BE64E8">
      <w:pPr>
        <w:pStyle w:val="ListParagraph"/>
      </w:pPr>
      <w:hyperlink r:id="rId12" w:history="1">
        <w:r w:rsidR="00BE64E8" w:rsidRPr="00BE64E8">
          <w:rPr>
            <w:color w:val="0000FF"/>
            <w:u w:val="single"/>
          </w:rPr>
          <w:t>https://code.visualstudio.com/download</w:t>
        </w:r>
      </w:hyperlink>
    </w:p>
    <w:p w14:paraId="28E3ACED" w14:textId="6DA47D56" w:rsidR="00BE64E8" w:rsidRDefault="00CD5AB8" w:rsidP="005260FC">
      <w:pPr>
        <w:pStyle w:val="ListParagraph"/>
        <w:numPr>
          <w:ilvl w:val="0"/>
          <w:numId w:val="14"/>
        </w:numPr>
      </w:pPr>
      <w:r>
        <w:t xml:space="preserve">Make </w:t>
      </w:r>
      <w:r w:rsidRPr="00572516">
        <w:rPr>
          <w:b/>
        </w:rPr>
        <w:t>Google Chrome browser</w:t>
      </w:r>
      <w:r>
        <w:t xml:space="preserve"> your default browser.</w:t>
      </w:r>
    </w:p>
    <w:p w14:paraId="796F2911" w14:textId="541192BE" w:rsidR="00572516" w:rsidRDefault="00B7723F" w:rsidP="005260FC">
      <w:pPr>
        <w:pStyle w:val="ListParagraph"/>
        <w:numPr>
          <w:ilvl w:val="0"/>
          <w:numId w:val="14"/>
        </w:numPr>
      </w:pPr>
      <w:r>
        <w:t>Now</w:t>
      </w:r>
      <w:r w:rsidR="00096CC5">
        <w:t xml:space="preserve"> in Visual Studio code apply the</w:t>
      </w:r>
      <w:r>
        <w:t xml:space="preserve"> following command</w:t>
      </w:r>
    </w:p>
    <w:p w14:paraId="0F4A1FED" w14:textId="4FC6768E" w:rsidR="00B7723F" w:rsidRPr="00EE699E" w:rsidRDefault="00B7723F" w:rsidP="005260FC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B7723F">
        <w:rPr>
          <w:b/>
        </w:rPr>
        <w:t>npm</w:t>
      </w:r>
      <w:proofErr w:type="spellEnd"/>
      <w:r w:rsidRPr="00B7723F">
        <w:rPr>
          <w:b/>
        </w:rPr>
        <w:t xml:space="preserve"> install -g </w:t>
      </w:r>
      <w:hyperlink r:id="rId13" w:history="1">
        <w:r w:rsidR="00BC7E34" w:rsidRPr="00BC7E34">
          <w:rPr>
            <w:rStyle w:val="Hyperlink"/>
            <w:b/>
            <w:color w:val="000000" w:themeColor="text1"/>
          </w:rPr>
          <w:t>ionic@5.3.0</w:t>
        </w:r>
      </w:hyperlink>
    </w:p>
    <w:p w14:paraId="6EAB7314" w14:textId="37DE5B57" w:rsidR="00EE699E" w:rsidRDefault="00EE699E" w:rsidP="00EE699E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EE699E">
        <w:rPr>
          <w:b/>
        </w:rPr>
        <w:lastRenderedPageBreak/>
        <w:t>npm</w:t>
      </w:r>
      <w:proofErr w:type="spellEnd"/>
      <w:r w:rsidRPr="00EE699E">
        <w:rPr>
          <w:b/>
        </w:rPr>
        <w:t xml:space="preserve"> install @ionic/angular@4.</w:t>
      </w:r>
      <w:r w:rsidR="00BC7E34">
        <w:rPr>
          <w:b/>
        </w:rPr>
        <w:t>9</w:t>
      </w:r>
      <w:r w:rsidRPr="00EE699E">
        <w:rPr>
          <w:b/>
        </w:rPr>
        <w:t>.0</w:t>
      </w:r>
    </w:p>
    <w:p w14:paraId="67D9A177" w14:textId="00ECCCF5" w:rsidR="00B7723F" w:rsidRPr="00BC7E34" w:rsidRDefault="00B7723F" w:rsidP="005260FC">
      <w:pPr>
        <w:pStyle w:val="ListParagraph"/>
        <w:numPr>
          <w:ilvl w:val="0"/>
          <w:numId w:val="15"/>
        </w:numPr>
        <w:rPr>
          <w:b/>
          <w:bCs/>
          <w:color w:val="000000" w:themeColor="text1"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-g ionic </w:t>
      </w:r>
      <w:hyperlink r:id="rId14" w:history="1">
        <w:r w:rsidR="00BC7E34" w:rsidRPr="00BC7E34">
          <w:rPr>
            <w:rStyle w:val="Hyperlink"/>
            <w:b/>
            <w:bCs/>
            <w:color w:val="000000" w:themeColor="text1"/>
          </w:rPr>
          <w:t>cordova@9.0.0</w:t>
        </w:r>
      </w:hyperlink>
    </w:p>
    <w:p w14:paraId="70289917" w14:textId="1F6C3A1E" w:rsidR="00CD5AB8" w:rsidRDefault="00B7723F" w:rsidP="005260FC">
      <w:pPr>
        <w:pStyle w:val="ListParagraph"/>
        <w:numPr>
          <w:ilvl w:val="0"/>
          <w:numId w:val="14"/>
        </w:numPr>
      </w:pPr>
      <w:r>
        <w:t>Now add platforms</w:t>
      </w:r>
    </w:p>
    <w:p w14:paraId="15FE443A" w14:textId="081618A0" w:rsidR="00B7723F" w:rsidRDefault="00B7723F" w:rsidP="005260FC">
      <w:pPr>
        <w:pStyle w:val="ListParagraph"/>
        <w:numPr>
          <w:ilvl w:val="0"/>
          <w:numId w:val="16"/>
        </w:numPr>
        <w:rPr>
          <w:b/>
        </w:rPr>
      </w:pPr>
      <w:r w:rsidRPr="00B7723F">
        <w:rPr>
          <w:b/>
        </w:rPr>
        <w:t xml:space="preserve">ionic </w:t>
      </w:r>
      <w:proofErr w:type="spellStart"/>
      <w:r w:rsidRPr="00B7723F">
        <w:rPr>
          <w:b/>
        </w:rPr>
        <w:t>cordova</w:t>
      </w:r>
      <w:proofErr w:type="spellEnd"/>
      <w:r w:rsidRPr="00B7723F">
        <w:rPr>
          <w:b/>
        </w:rPr>
        <w:t xml:space="preserve"> platform add </w:t>
      </w:r>
      <w:hyperlink r:id="rId15" w:history="1">
        <w:r w:rsidR="00EC0057" w:rsidRPr="006E11BE">
          <w:rPr>
            <w:rStyle w:val="Hyperlink"/>
            <w:b/>
            <w:bCs/>
            <w:color w:val="000000" w:themeColor="text1"/>
          </w:rPr>
          <w:t>android@7.1.4</w:t>
        </w:r>
      </w:hyperlink>
    </w:p>
    <w:p w14:paraId="55DCB1BD" w14:textId="427BA679" w:rsidR="00DC305C" w:rsidRPr="006E11BE" w:rsidRDefault="00EC0057" w:rsidP="005260FC">
      <w:pPr>
        <w:pStyle w:val="ListParagraph"/>
        <w:numPr>
          <w:ilvl w:val="0"/>
          <w:numId w:val="16"/>
        </w:numPr>
        <w:rPr>
          <w:rStyle w:val="Hyperlink"/>
          <w:b/>
          <w:color w:val="000000" w:themeColor="text1"/>
        </w:rPr>
      </w:pPr>
      <w:r w:rsidRPr="006E11BE">
        <w:rPr>
          <w:rStyle w:val="Hyperlink"/>
          <w:b/>
          <w:color w:val="000000" w:themeColor="text1"/>
        </w:rPr>
        <w:t xml:space="preserve">ionic </w:t>
      </w:r>
      <w:proofErr w:type="spellStart"/>
      <w:r w:rsidRPr="006E11BE">
        <w:rPr>
          <w:rStyle w:val="Hyperlink"/>
          <w:b/>
          <w:color w:val="000000" w:themeColor="text1"/>
        </w:rPr>
        <w:t>cordova</w:t>
      </w:r>
      <w:proofErr w:type="spellEnd"/>
      <w:r w:rsidRPr="006E11BE">
        <w:rPr>
          <w:rStyle w:val="Hyperlink"/>
          <w:b/>
          <w:color w:val="000000" w:themeColor="text1"/>
        </w:rPr>
        <w:t xml:space="preserve"> platform add</w:t>
      </w:r>
      <w:r w:rsidR="00BC7E34">
        <w:rPr>
          <w:rStyle w:val="Hyperlink"/>
          <w:b/>
          <w:color w:val="000000" w:themeColor="text1"/>
        </w:rPr>
        <w:t xml:space="preserve"> </w:t>
      </w:r>
      <w:proofErr w:type="spellStart"/>
      <w:r w:rsidRPr="006E11BE">
        <w:rPr>
          <w:rStyle w:val="Hyperlink"/>
          <w:b/>
          <w:color w:val="000000" w:themeColor="text1"/>
        </w:rPr>
        <w:t>ios</w:t>
      </w:r>
      <w:proofErr w:type="spellEnd"/>
    </w:p>
    <w:p w14:paraId="53EA9113" w14:textId="38710B37" w:rsidR="00EC0057" w:rsidRPr="00EC0057" w:rsidRDefault="00EC0057" w:rsidP="005260FC">
      <w:pPr>
        <w:pStyle w:val="ListParagraph"/>
        <w:numPr>
          <w:ilvl w:val="0"/>
          <w:numId w:val="14"/>
        </w:numPr>
        <w:rPr>
          <w:b/>
          <w:color w:val="FF0000"/>
        </w:rPr>
      </w:pPr>
      <w:r>
        <w:rPr>
          <w:color w:val="000000" w:themeColor="text1"/>
        </w:rPr>
        <w:t xml:space="preserve">Now </w:t>
      </w:r>
      <w:r w:rsidR="00C002FF">
        <w:rPr>
          <w:color w:val="000000" w:themeColor="text1"/>
        </w:rPr>
        <w:t>following are some mandatory comm</w:t>
      </w:r>
      <w:r w:rsidR="00057DC5">
        <w:rPr>
          <w:color w:val="000000" w:themeColor="text1"/>
        </w:rPr>
        <w:t>ands</w:t>
      </w:r>
    </w:p>
    <w:p w14:paraId="3C58031A" w14:textId="120201E4" w:rsidR="00C002FF" w:rsidRPr="00C002FF" w:rsidRDefault="00C002FF" w:rsidP="00C002FF">
      <w:pPr>
        <w:pStyle w:val="ListParagraph"/>
        <w:numPr>
          <w:ilvl w:val="1"/>
          <w:numId w:val="14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npm</w:t>
      </w:r>
      <w:proofErr w:type="spellEnd"/>
      <w:r>
        <w:rPr>
          <w:b/>
          <w:color w:val="000000" w:themeColor="text1"/>
        </w:rPr>
        <w:t xml:space="preserve"> rebuild node-sass</w:t>
      </w:r>
    </w:p>
    <w:p w14:paraId="4C7767FB" w14:textId="0DF0F6D3" w:rsidR="00C815EC" w:rsidRDefault="00DC305C" w:rsidP="00311E25">
      <w:r w:rsidRPr="00311E25">
        <w:rPr>
          <w:color w:val="000000" w:themeColor="text1"/>
        </w:rPr>
        <w:t xml:space="preserve"> </w:t>
      </w:r>
      <w:r w:rsidR="00311E25">
        <w:t xml:space="preserve">For more </w:t>
      </w:r>
      <w:r w:rsidR="006C2CBC">
        <w:t>information,</w:t>
      </w:r>
      <w:r w:rsidR="00311E25">
        <w:t xml:space="preserve"> go to</w:t>
      </w:r>
    </w:p>
    <w:p w14:paraId="42A92D1B" w14:textId="4C48923D" w:rsidR="00311E25" w:rsidRDefault="008426C5" w:rsidP="00311E25">
      <w:pPr>
        <w:pStyle w:val="ListParagraph"/>
        <w:rPr>
          <w:color w:val="0000FF"/>
          <w:u w:val="single"/>
        </w:rPr>
      </w:pPr>
      <w:hyperlink r:id="rId16" w:history="1">
        <w:r w:rsidR="00311E25" w:rsidRPr="00311E25">
          <w:rPr>
            <w:color w:val="0000FF"/>
            <w:u w:val="single"/>
          </w:rPr>
          <w:t>https://ionicframework.com/docs</w:t>
        </w:r>
      </w:hyperlink>
    </w:p>
    <w:p w14:paraId="527F07D8" w14:textId="77777777" w:rsidR="00035E54" w:rsidRDefault="00035E54" w:rsidP="00311E25">
      <w:pPr>
        <w:pStyle w:val="Heading1"/>
      </w:pPr>
    </w:p>
    <w:p w14:paraId="6E5CD3CA" w14:textId="77777777" w:rsidR="00035E54" w:rsidRDefault="00035E54" w:rsidP="00311E25">
      <w:pPr>
        <w:pStyle w:val="Heading1"/>
      </w:pPr>
    </w:p>
    <w:p w14:paraId="7A35E2EB" w14:textId="77777777" w:rsidR="00035E54" w:rsidRDefault="00035E54" w:rsidP="00311E25">
      <w:pPr>
        <w:pStyle w:val="Heading1"/>
      </w:pPr>
    </w:p>
    <w:p w14:paraId="004F3900" w14:textId="77777777" w:rsidR="00035E54" w:rsidRDefault="00035E54" w:rsidP="00311E25">
      <w:pPr>
        <w:pStyle w:val="Heading1"/>
      </w:pPr>
    </w:p>
    <w:p w14:paraId="7A4A7091" w14:textId="77777777" w:rsidR="00035E54" w:rsidRDefault="00035E54" w:rsidP="00311E25">
      <w:pPr>
        <w:pStyle w:val="Heading1"/>
      </w:pPr>
    </w:p>
    <w:p w14:paraId="14CD5408" w14:textId="77777777" w:rsidR="00035E54" w:rsidRDefault="00035E54" w:rsidP="00311E25">
      <w:pPr>
        <w:pStyle w:val="Heading1"/>
      </w:pPr>
    </w:p>
    <w:p w14:paraId="241D613E" w14:textId="77777777" w:rsidR="00035E54" w:rsidRDefault="00035E54" w:rsidP="00311E25">
      <w:pPr>
        <w:pStyle w:val="Heading1"/>
      </w:pPr>
    </w:p>
    <w:p w14:paraId="1628530E" w14:textId="77777777" w:rsidR="00035E54" w:rsidRDefault="00035E54" w:rsidP="00311E25">
      <w:pPr>
        <w:pStyle w:val="Heading1"/>
      </w:pPr>
    </w:p>
    <w:p w14:paraId="2406F729" w14:textId="77777777" w:rsidR="00035E54" w:rsidRDefault="00035E54" w:rsidP="00311E25">
      <w:pPr>
        <w:pStyle w:val="Heading1"/>
      </w:pPr>
    </w:p>
    <w:p w14:paraId="3A44A6C7" w14:textId="77777777" w:rsidR="00035E54" w:rsidRDefault="00035E54" w:rsidP="00311E25">
      <w:pPr>
        <w:pStyle w:val="Heading1"/>
      </w:pPr>
    </w:p>
    <w:p w14:paraId="76BEF3AF" w14:textId="77777777" w:rsidR="00035E54" w:rsidRDefault="00035E54" w:rsidP="00311E25">
      <w:pPr>
        <w:pStyle w:val="Heading1"/>
      </w:pPr>
    </w:p>
    <w:p w14:paraId="22669F4A" w14:textId="77777777" w:rsidR="00035E54" w:rsidRDefault="00035E54" w:rsidP="00311E25">
      <w:pPr>
        <w:pStyle w:val="Heading1"/>
      </w:pPr>
    </w:p>
    <w:p w14:paraId="55F9911B" w14:textId="77777777" w:rsidR="00035E54" w:rsidRDefault="00035E54" w:rsidP="00311E25">
      <w:pPr>
        <w:pStyle w:val="Heading1"/>
      </w:pPr>
    </w:p>
    <w:p w14:paraId="64006AB5" w14:textId="2841B9C2" w:rsidR="00311E25" w:rsidRDefault="00035E54" w:rsidP="00311E25">
      <w:pPr>
        <w:pStyle w:val="Heading1"/>
      </w:pPr>
      <w:r>
        <w:t>Project</w:t>
      </w:r>
      <w:r w:rsidR="00FE5265">
        <w:t xml:space="preserve"> structure</w:t>
      </w:r>
    </w:p>
    <w:p w14:paraId="000A5A95" w14:textId="77777777" w:rsidR="00FE5265" w:rsidRDefault="00FE5265" w:rsidP="00311E25">
      <w:pPr>
        <w:pStyle w:val="Heading1"/>
      </w:pPr>
    </w:p>
    <w:p w14:paraId="3BA35426" w14:textId="096D71A3" w:rsidR="00EE699E" w:rsidRPr="00C04EF9" w:rsidRDefault="00096CC5" w:rsidP="00CA02E4">
      <w:pPr>
        <w:pStyle w:val="Heading1"/>
        <w:numPr>
          <w:ilvl w:val="0"/>
          <w:numId w:val="33"/>
        </w:numPr>
        <w:rPr>
          <w:rFonts w:asciiTheme="minorHAnsi" w:hAnsiTheme="minorHAnsi"/>
          <w:caps w:val="0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F71AD3F" wp14:editId="4EF1FCE6">
            <wp:simplePos x="0" y="0"/>
            <wp:positionH relativeFrom="column">
              <wp:posOffset>171450</wp:posOffset>
            </wp:positionH>
            <wp:positionV relativeFrom="paragraph">
              <wp:posOffset>327025</wp:posOffset>
            </wp:positionV>
            <wp:extent cx="6400800" cy="341122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4EF9">
        <w:rPr>
          <w:rFonts w:asciiTheme="minorHAnsi" w:hAnsiTheme="minorHAnsi"/>
          <w:caps w:val="0"/>
          <w:color w:val="000000" w:themeColor="text1"/>
          <w:sz w:val="23"/>
          <w:szCs w:val="23"/>
        </w:rPr>
        <w:t>First</w:t>
      </w:r>
      <w:r w:rsidR="00035E54" w:rsidRPr="00C04EF9"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 open Visual Studio Code </w:t>
      </w:r>
    </w:p>
    <w:p w14:paraId="32142FEB" w14:textId="3DEDE5B5" w:rsidR="00C04EF9" w:rsidRDefault="00C04EF9" w:rsidP="00C04EF9">
      <w:pPr>
        <w:pStyle w:val="Heading1"/>
        <w:ind w:left="360"/>
        <w:rPr>
          <w:rFonts w:asciiTheme="minorHAnsi" w:hAnsiTheme="minorHAnsi"/>
          <w:caps w:val="0"/>
          <w:color w:val="000000" w:themeColor="text1"/>
          <w:sz w:val="23"/>
          <w:szCs w:val="23"/>
        </w:rPr>
      </w:pPr>
    </w:p>
    <w:p w14:paraId="66F924A9" w14:textId="77777777" w:rsidR="00C04EF9" w:rsidRDefault="00C04EF9" w:rsidP="00096CC5">
      <w:pPr>
        <w:pStyle w:val="Heading1"/>
        <w:rPr>
          <w:rFonts w:asciiTheme="minorHAnsi" w:hAnsiTheme="minorHAnsi"/>
          <w:caps w:val="0"/>
          <w:color w:val="000000" w:themeColor="text1"/>
          <w:sz w:val="23"/>
          <w:szCs w:val="23"/>
        </w:rPr>
      </w:pPr>
    </w:p>
    <w:p w14:paraId="70311C94" w14:textId="4BFCE964" w:rsidR="00C04EF9" w:rsidRDefault="00FE5265" w:rsidP="00FE5265">
      <w:pPr>
        <w:pStyle w:val="Heading1"/>
        <w:numPr>
          <w:ilvl w:val="0"/>
          <w:numId w:val="33"/>
        </w:numPr>
        <w:rPr>
          <w:rFonts w:asciiTheme="minorHAnsi" w:hAnsiTheme="minorHAnsi"/>
          <w:caps w:val="0"/>
          <w:color w:val="000000" w:themeColor="text1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91DE2E" wp14:editId="1E3DFC4B">
            <wp:simplePos x="0" y="0"/>
            <wp:positionH relativeFrom="column">
              <wp:posOffset>171450</wp:posOffset>
            </wp:positionH>
            <wp:positionV relativeFrom="paragraph">
              <wp:posOffset>325120</wp:posOffset>
            </wp:positionV>
            <wp:extent cx="6457950" cy="32670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0"/>
                    <a:stretch/>
                  </pic:blipFill>
                  <pic:spPr bwMode="auto">
                    <a:xfrm>
                      <a:off x="0" y="0"/>
                      <a:ext cx="64579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EF9"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 Open File and click on the Open Folder to select the project</w:t>
      </w:r>
    </w:p>
    <w:p w14:paraId="38837295" w14:textId="59C293F1" w:rsidR="00EE699E" w:rsidRDefault="00EE699E" w:rsidP="00EE699E">
      <w:pPr>
        <w:ind w:left="360"/>
        <w:rPr>
          <w:color w:val="000000" w:themeColor="text1"/>
        </w:rPr>
      </w:pPr>
    </w:p>
    <w:p w14:paraId="73680E28" w14:textId="21B560E2" w:rsidR="00C04EF9" w:rsidRPr="00C04EF9" w:rsidRDefault="006C2CBC" w:rsidP="00C04EF9">
      <w:pPr>
        <w:pStyle w:val="Heading1"/>
        <w:numPr>
          <w:ilvl w:val="0"/>
          <w:numId w:val="33"/>
        </w:numPr>
        <w:rPr>
          <w:rFonts w:asciiTheme="minorHAnsi" w:hAnsiTheme="minorHAnsi"/>
          <w:caps w:val="0"/>
          <w:color w:val="000000" w:themeColor="text1"/>
          <w:sz w:val="23"/>
          <w:szCs w:val="23"/>
        </w:rPr>
      </w:pPr>
      <w:r>
        <w:rPr>
          <w:rFonts w:asciiTheme="minorHAnsi" w:hAnsiTheme="minorHAnsi"/>
          <w:caps w:val="0"/>
          <w:color w:val="000000" w:themeColor="text1"/>
          <w:sz w:val="23"/>
          <w:szCs w:val="23"/>
        </w:rPr>
        <w:t>To</w:t>
      </w:r>
      <w:r w:rsidR="00C04EF9"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 import file</w:t>
      </w:r>
      <w:r>
        <w:rPr>
          <w:rFonts w:asciiTheme="minorHAnsi" w:hAnsiTheme="minorHAnsi"/>
          <w:caps w:val="0"/>
          <w:color w:val="000000" w:themeColor="text1"/>
          <w:sz w:val="23"/>
          <w:szCs w:val="23"/>
        </w:rPr>
        <w:t>,</w:t>
      </w:r>
      <w:r w:rsidR="00C04EF9" w:rsidRPr="00035E54"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 browse directory </w:t>
      </w:r>
      <w:r w:rsidR="00C04EF9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\</w:t>
      </w:r>
      <w:proofErr w:type="spellStart"/>
      <w:r w:rsidR="00B9446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i</w:t>
      </w:r>
      <w:r w:rsidR="00F532B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ShoeS</w:t>
      </w:r>
      <w:r w:rsidR="00B9446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ide</w:t>
      </w:r>
      <w:proofErr w:type="spellEnd"/>
      <w:r w:rsidR="00B9446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 xml:space="preserve"> or </w:t>
      </w:r>
      <w:r w:rsidR="00E337DF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\</w:t>
      </w:r>
      <w:proofErr w:type="spellStart"/>
      <w:r w:rsidR="00B9446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i</w:t>
      </w:r>
      <w:r w:rsidR="00F532B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S</w:t>
      </w:r>
      <w:r w:rsidR="0098021B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h</w:t>
      </w:r>
      <w:r w:rsidR="00F532B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oeB</w:t>
      </w:r>
      <w:r w:rsidR="00B94464">
        <w:rPr>
          <w:rFonts w:asciiTheme="minorHAnsi" w:hAnsiTheme="minorHAnsi"/>
          <w:b/>
          <w:caps w:val="0"/>
          <w:color w:val="000000" w:themeColor="text1"/>
          <w:sz w:val="23"/>
          <w:szCs w:val="23"/>
        </w:rPr>
        <w:t>ottom</w:t>
      </w:r>
      <w:proofErr w:type="spellEnd"/>
    </w:p>
    <w:p w14:paraId="2C161EEC" w14:textId="737234EC" w:rsidR="00EE699E" w:rsidRDefault="00F532B4" w:rsidP="00EE699E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2B271E8E" wp14:editId="440DC9CC">
            <wp:extent cx="6400800" cy="3432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3F63" w14:textId="77777777" w:rsidR="00F532B4" w:rsidRDefault="00F532B4" w:rsidP="00EE699E">
      <w:pPr>
        <w:ind w:left="360"/>
        <w:rPr>
          <w:color w:val="000000" w:themeColor="text1"/>
        </w:rPr>
      </w:pPr>
    </w:p>
    <w:p w14:paraId="2D1420FE" w14:textId="750657C2" w:rsidR="00C04EF9" w:rsidRDefault="006C2CBC" w:rsidP="00C04EF9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You need to</w:t>
      </w:r>
      <w:r w:rsidR="00C04EF9">
        <w:rPr>
          <w:color w:val="000000" w:themeColor="text1"/>
        </w:rPr>
        <w:t xml:space="preserve"> check terminal</w:t>
      </w:r>
      <w:r>
        <w:rPr>
          <w:color w:val="000000" w:themeColor="text1"/>
        </w:rPr>
        <w:t>,</w:t>
      </w:r>
      <w:r w:rsidR="00C04EF9">
        <w:rPr>
          <w:color w:val="000000" w:themeColor="text1"/>
        </w:rPr>
        <w:t xml:space="preserve"> as it must contain the project directory </w:t>
      </w:r>
    </w:p>
    <w:p w14:paraId="2BA80CFC" w14:textId="32FF6448" w:rsidR="00C04EF9" w:rsidRPr="00332434" w:rsidRDefault="00F532B4" w:rsidP="00332434">
      <w:pPr>
        <w:pStyle w:val="ListParagrap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61CF5B" wp14:editId="066F1AB2">
            <wp:simplePos x="0" y="0"/>
            <wp:positionH relativeFrom="column">
              <wp:posOffset>1181100</wp:posOffset>
            </wp:positionH>
            <wp:positionV relativeFrom="paragraph">
              <wp:posOffset>180975</wp:posOffset>
            </wp:positionV>
            <wp:extent cx="3314700" cy="9810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AB379" w14:textId="3527380C" w:rsidR="00C04EF9" w:rsidRPr="00EE699E" w:rsidRDefault="00C04EF9" w:rsidP="00EE699E">
      <w:pPr>
        <w:ind w:left="360"/>
        <w:rPr>
          <w:color w:val="000000" w:themeColor="text1"/>
        </w:rPr>
      </w:pPr>
    </w:p>
    <w:p w14:paraId="137C6CAB" w14:textId="19A034C2" w:rsidR="00035E54" w:rsidRDefault="00F532B4" w:rsidP="00035E54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7F8200E" wp14:editId="1FFBF6C9">
            <wp:simplePos x="0" y="0"/>
            <wp:positionH relativeFrom="column">
              <wp:posOffset>1181100</wp:posOffset>
            </wp:positionH>
            <wp:positionV relativeFrom="paragraph">
              <wp:posOffset>349885</wp:posOffset>
            </wp:positionV>
            <wp:extent cx="3105150" cy="6000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C5">
        <w:rPr>
          <w:color w:val="000000" w:themeColor="text1"/>
        </w:rPr>
        <w:t xml:space="preserve"> Preview</w:t>
      </w:r>
      <w:r w:rsidR="00035E54" w:rsidRPr="00035E54">
        <w:rPr>
          <w:color w:val="000000" w:themeColor="text1"/>
        </w:rPr>
        <w:t xml:space="preserve"> project in visual studio code and you can see project </w:t>
      </w:r>
      <w:r w:rsidR="00C04EF9">
        <w:rPr>
          <w:color w:val="000000" w:themeColor="text1"/>
        </w:rPr>
        <w:t>structure</w:t>
      </w:r>
      <w:r w:rsidR="00F102C5">
        <w:rPr>
          <w:color w:val="000000" w:themeColor="text1"/>
        </w:rPr>
        <w:t xml:space="preserve"> as below</w:t>
      </w:r>
    </w:p>
    <w:p w14:paraId="0B7AF1BA" w14:textId="16C1888D" w:rsidR="00C04EF9" w:rsidRDefault="00C04EF9" w:rsidP="00011C88">
      <w:pPr>
        <w:pStyle w:val="Heading1"/>
      </w:pPr>
    </w:p>
    <w:p w14:paraId="3839DF45" w14:textId="5F45518D" w:rsidR="007E437C" w:rsidRPr="00FE5265" w:rsidRDefault="00FE5265" w:rsidP="00FE5265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 U</w:t>
      </w:r>
      <w:r w:rsidR="00C04EF9" w:rsidRPr="00FE5265">
        <w:rPr>
          <w:color w:val="000000" w:themeColor="text1"/>
        </w:rPr>
        <w:t>se service</w:t>
      </w:r>
      <w:r w:rsidR="007E437C" w:rsidRPr="00FE5265">
        <w:rPr>
          <w:color w:val="000000" w:themeColor="text1"/>
        </w:rPr>
        <w:t>s</w:t>
      </w:r>
      <w:r w:rsidR="00F102C5">
        <w:rPr>
          <w:color w:val="000000" w:themeColor="text1"/>
        </w:rPr>
        <w:t xml:space="preserve"> page </w:t>
      </w:r>
      <w:r w:rsidR="007E437C" w:rsidRPr="00FE5265">
        <w:rPr>
          <w:color w:val="000000" w:themeColor="text1"/>
        </w:rPr>
        <w:t>(</w:t>
      </w:r>
      <w:proofErr w:type="spellStart"/>
      <w:r w:rsidR="007E437C" w:rsidRPr="00FE5265">
        <w:rPr>
          <w:color w:val="000000" w:themeColor="text1"/>
        </w:rPr>
        <w:t>theme.service</w:t>
      </w:r>
      <w:proofErr w:type="spellEnd"/>
      <w:r w:rsidR="007E437C" w:rsidRPr="00FE5265">
        <w:rPr>
          <w:color w:val="000000" w:themeColor="text1"/>
        </w:rPr>
        <w:t xml:space="preserve"> and </w:t>
      </w:r>
      <w:proofErr w:type="spellStart"/>
      <w:r w:rsidR="007E437C" w:rsidRPr="00FE5265">
        <w:rPr>
          <w:color w:val="000000" w:themeColor="text1"/>
        </w:rPr>
        <w:t>custom.theme</w:t>
      </w:r>
      <w:proofErr w:type="spellEnd"/>
      <w:r w:rsidR="007E437C" w:rsidRPr="00FE5265">
        <w:rPr>
          <w:color w:val="000000" w:themeColor="text1"/>
        </w:rPr>
        <w:t xml:space="preserve">) </w:t>
      </w:r>
      <w:r w:rsidR="00F102C5">
        <w:rPr>
          <w:color w:val="000000" w:themeColor="text1"/>
        </w:rPr>
        <w:t>to change color scheme</w:t>
      </w:r>
      <w:r w:rsidR="007E437C" w:rsidRPr="00FE5265">
        <w:rPr>
          <w:color w:val="000000" w:themeColor="text1"/>
        </w:rPr>
        <w:t xml:space="preserve"> for local storage</w:t>
      </w:r>
    </w:p>
    <w:p w14:paraId="4C0D534B" w14:textId="7EADF8ED" w:rsidR="007E437C" w:rsidRDefault="00F532B4" w:rsidP="00C04EF9">
      <w:pPr>
        <w:pStyle w:val="Heading1"/>
        <w:ind w:left="36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07F2343" wp14:editId="214CBDA7">
            <wp:simplePos x="0" y="0"/>
            <wp:positionH relativeFrom="column">
              <wp:posOffset>1543050</wp:posOffset>
            </wp:positionH>
            <wp:positionV relativeFrom="paragraph">
              <wp:posOffset>289560</wp:posOffset>
            </wp:positionV>
            <wp:extent cx="2895600" cy="7239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8F8E2" w14:textId="0C50F0EB" w:rsidR="00A449EF" w:rsidRDefault="00A449EF" w:rsidP="00C04EF9">
      <w:pPr>
        <w:pStyle w:val="Heading1"/>
        <w:ind w:left="360"/>
      </w:pPr>
    </w:p>
    <w:p w14:paraId="386BCA88" w14:textId="1357DA3E" w:rsidR="00987215" w:rsidRPr="00987215" w:rsidRDefault="00987215" w:rsidP="00987215">
      <w:pPr>
        <w:pStyle w:val="Heading1"/>
        <w:numPr>
          <w:ilvl w:val="0"/>
          <w:numId w:val="33"/>
        </w:numPr>
        <w:rPr>
          <w:rFonts w:asciiTheme="minorHAnsi" w:hAnsiTheme="minorHAnsi"/>
          <w:caps w:val="0"/>
          <w:color w:val="000000" w:themeColor="text1"/>
          <w:sz w:val="23"/>
          <w:szCs w:val="23"/>
        </w:rPr>
      </w:pPr>
      <w:r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For adding fonts you can add fonts to </w:t>
      </w:r>
      <w:proofErr w:type="gramStart"/>
      <w:r>
        <w:rPr>
          <w:rFonts w:asciiTheme="minorHAnsi" w:hAnsiTheme="minorHAnsi"/>
          <w:caps w:val="0"/>
          <w:color w:val="000000" w:themeColor="text1"/>
          <w:sz w:val="23"/>
          <w:szCs w:val="23"/>
        </w:rPr>
        <w:t xml:space="preserve">the  </w:t>
      </w:r>
      <w:r>
        <w:rPr>
          <w:rFonts w:asciiTheme="minorHAnsi" w:hAnsiTheme="minorHAnsi"/>
          <w:b/>
          <w:bCs/>
          <w:caps w:val="0"/>
          <w:color w:val="000000" w:themeColor="text1"/>
          <w:sz w:val="23"/>
          <w:szCs w:val="23"/>
        </w:rPr>
        <w:t>assets</w:t>
      </w:r>
      <w:proofErr w:type="gramEnd"/>
      <w:r w:rsidRPr="00987215">
        <w:rPr>
          <w:rFonts w:asciiTheme="minorHAnsi" w:hAnsiTheme="minorHAnsi"/>
          <w:b/>
          <w:bCs/>
          <w:caps w:val="0"/>
          <w:color w:val="000000" w:themeColor="text1"/>
          <w:sz w:val="23"/>
          <w:szCs w:val="23"/>
        </w:rPr>
        <w:t>&gt;font&gt;</w:t>
      </w:r>
      <w:r>
        <w:rPr>
          <w:rFonts w:asciiTheme="minorHAnsi" w:hAnsiTheme="minorHAnsi"/>
          <w:b/>
          <w:bCs/>
          <w:caps w:val="0"/>
          <w:color w:val="000000" w:themeColor="text1"/>
          <w:sz w:val="23"/>
          <w:szCs w:val="23"/>
        </w:rPr>
        <w:t>[place custom fonts in “</w:t>
      </w:r>
      <w:proofErr w:type="spellStart"/>
      <w:r>
        <w:rPr>
          <w:rFonts w:asciiTheme="minorHAnsi" w:hAnsiTheme="minorHAnsi"/>
          <w:b/>
          <w:bCs/>
          <w:caps w:val="0"/>
          <w:color w:val="000000" w:themeColor="text1"/>
          <w:sz w:val="23"/>
          <w:szCs w:val="23"/>
        </w:rPr>
        <w:t>ttf</w:t>
      </w:r>
      <w:proofErr w:type="spellEnd"/>
      <w:r>
        <w:rPr>
          <w:rFonts w:asciiTheme="minorHAnsi" w:hAnsiTheme="minorHAnsi"/>
          <w:b/>
          <w:bCs/>
          <w:caps w:val="0"/>
          <w:color w:val="000000" w:themeColor="text1"/>
          <w:sz w:val="23"/>
          <w:szCs w:val="23"/>
        </w:rPr>
        <w:t>” format].</w:t>
      </w:r>
    </w:p>
    <w:p w14:paraId="2579947A" w14:textId="2C5C2B0E" w:rsidR="00987215" w:rsidRPr="00987215" w:rsidRDefault="00987215" w:rsidP="00987215">
      <w:pPr>
        <w:pStyle w:val="Heading1"/>
        <w:ind w:left="720"/>
        <w:rPr>
          <w:rFonts w:asciiTheme="minorHAnsi" w:hAnsiTheme="minorHAnsi"/>
          <w:caps w:val="0"/>
          <w:color w:val="000000" w:themeColor="text1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1A1B9DE" wp14:editId="1D1AB34D">
            <wp:simplePos x="0" y="0"/>
            <wp:positionH relativeFrom="column">
              <wp:posOffset>1257300</wp:posOffset>
            </wp:positionH>
            <wp:positionV relativeFrom="paragraph">
              <wp:posOffset>244475</wp:posOffset>
            </wp:positionV>
            <wp:extent cx="2762250" cy="3429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40808" w14:textId="7B9A9FA0" w:rsidR="00987215" w:rsidRDefault="00987215" w:rsidP="00987215">
      <w:pPr>
        <w:rPr>
          <w:color w:val="000000" w:themeColor="text1"/>
        </w:rPr>
      </w:pPr>
    </w:p>
    <w:p w14:paraId="75EAB24F" w14:textId="3CBB293A" w:rsidR="00987215" w:rsidRDefault="00987215" w:rsidP="00987215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Import font in </w:t>
      </w:r>
      <w:r w:rsidRPr="00987215">
        <w:rPr>
          <w:b/>
          <w:bCs/>
          <w:color w:val="000000" w:themeColor="text1"/>
        </w:rPr>
        <w:t>theme&gt;</w:t>
      </w:r>
      <w:proofErr w:type="spellStart"/>
      <w:r w:rsidRPr="00987215">
        <w:rPr>
          <w:b/>
          <w:bCs/>
          <w:color w:val="000000" w:themeColor="text1"/>
        </w:rPr>
        <w:t>font.scss</w:t>
      </w:r>
      <w:proofErr w:type="spellEnd"/>
      <w:r>
        <w:rPr>
          <w:color w:val="000000" w:themeColor="text1"/>
        </w:rPr>
        <w:t xml:space="preserve"> file</w:t>
      </w:r>
    </w:p>
    <w:p w14:paraId="73297933" w14:textId="1725B63F" w:rsidR="00987215" w:rsidRPr="00987215" w:rsidRDefault="00987215" w:rsidP="00987215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CCD44C3" wp14:editId="3AB31845">
            <wp:extent cx="6400800" cy="4511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99F" w14:textId="77777777" w:rsidR="00987215" w:rsidRPr="00987215" w:rsidRDefault="00987215" w:rsidP="00987215">
      <w:pPr>
        <w:pStyle w:val="ListParagraph"/>
        <w:rPr>
          <w:color w:val="000000" w:themeColor="text1"/>
        </w:rPr>
      </w:pPr>
    </w:p>
    <w:p w14:paraId="2CC097F4" w14:textId="245D65B8" w:rsidR="00987215" w:rsidRDefault="00987215" w:rsidP="00987215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After installation of “node module” if you find an </w:t>
      </w:r>
      <w:r w:rsidRPr="00E81020">
        <w:rPr>
          <w:color w:val="FF0000"/>
        </w:rPr>
        <w:t xml:space="preserve">error </w:t>
      </w:r>
      <w:r>
        <w:rPr>
          <w:color w:val="000000" w:themeColor="text1"/>
        </w:rPr>
        <w:t>in it then apply below command</w:t>
      </w:r>
    </w:p>
    <w:p w14:paraId="73923C7C" w14:textId="77777777" w:rsidR="00987215" w:rsidRDefault="00987215" w:rsidP="00987215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E81020">
        <w:rPr>
          <w:b/>
          <w:bCs/>
          <w:color w:val="000000" w:themeColor="text1"/>
        </w:rPr>
        <w:t>npm</w:t>
      </w:r>
      <w:proofErr w:type="spellEnd"/>
      <w:proofErr w:type="gramEnd"/>
      <w:r w:rsidRPr="00E81020">
        <w:rPr>
          <w:b/>
          <w:bCs/>
          <w:color w:val="000000" w:themeColor="text1"/>
        </w:rPr>
        <w:t xml:space="preserve"> install </w:t>
      </w:r>
      <w:proofErr w:type="spellStart"/>
      <w:r w:rsidRPr="00E81020">
        <w:rPr>
          <w:b/>
          <w:bCs/>
          <w:color w:val="000000" w:themeColor="text1"/>
        </w:rPr>
        <w:t>fsevents</w:t>
      </w:r>
      <w:proofErr w:type="spellEnd"/>
      <w:r w:rsidRPr="00E81020">
        <w:rPr>
          <w:b/>
          <w:bCs/>
          <w:color w:val="000000" w:themeColor="text1"/>
        </w:rPr>
        <w:t xml:space="preserve"> –unsafe-perm=true –allow-root </w:t>
      </w:r>
    </w:p>
    <w:p w14:paraId="4C2760E0" w14:textId="77777777" w:rsidR="00987215" w:rsidRDefault="00987215" w:rsidP="00987215">
      <w:pPr>
        <w:pStyle w:val="ListParagraph"/>
        <w:rPr>
          <w:b/>
          <w:bCs/>
          <w:color w:val="000000" w:themeColor="text1"/>
        </w:rPr>
      </w:pPr>
    </w:p>
    <w:p w14:paraId="1DBC46B9" w14:textId="77777777" w:rsidR="00987215" w:rsidRDefault="00987215" w:rsidP="00987215">
      <w:pPr>
        <w:pStyle w:val="Heading1"/>
      </w:pPr>
      <w:r>
        <w:t>SUPPORT</w:t>
      </w:r>
    </w:p>
    <w:p w14:paraId="5AF1D669" w14:textId="77777777" w:rsidR="00987215" w:rsidRPr="00C50D02" w:rsidRDefault="00987215" w:rsidP="00987215">
      <w:pPr>
        <w:pStyle w:val="ListParagrap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For any questions or suggestions, you can email or comment us on our item.    </w:t>
      </w:r>
    </w:p>
    <w:p w14:paraId="0ABB649F" w14:textId="77777777" w:rsidR="00987215" w:rsidRDefault="00987215" w:rsidP="00987215">
      <w:pPr>
        <w:pStyle w:val="ListParagraph"/>
        <w:rPr>
          <w:color w:val="000000" w:themeColor="text1"/>
        </w:rPr>
      </w:pPr>
    </w:p>
    <w:p w14:paraId="520FDF82" w14:textId="77777777" w:rsidR="00987215" w:rsidRDefault="00987215" w:rsidP="00987215">
      <w:pPr>
        <w:pStyle w:val="ListParagraph"/>
        <w:rPr>
          <w:color w:val="000000" w:themeColor="text1"/>
        </w:rPr>
      </w:pPr>
    </w:p>
    <w:p w14:paraId="1BB636D5" w14:textId="00D04997" w:rsidR="0072224D" w:rsidRPr="00F532B4" w:rsidRDefault="00C736A3" w:rsidP="00F532B4">
      <w:pPr>
        <w:rPr>
          <w:color w:val="000000" w:themeColor="text1"/>
        </w:rPr>
      </w:pPr>
      <w:r w:rsidRPr="00221BC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459E6D" wp14:editId="3AAA5EE4">
                <wp:simplePos x="0" y="0"/>
                <wp:positionH relativeFrom="page">
                  <wp:align>right</wp:align>
                </wp:positionH>
                <wp:positionV relativeFrom="bottomMargin">
                  <wp:posOffset>4445</wp:posOffset>
                </wp:positionV>
                <wp:extent cx="7772400" cy="1123950"/>
                <wp:effectExtent l="0" t="0" r="0" b="0"/>
                <wp:wrapNone/>
                <wp:docPr id="4" name="Rectangle 4" descr="Title rectang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23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4C50" w14:textId="77777777" w:rsidR="00C736A3" w:rsidRDefault="00C736A3" w:rsidP="00C736A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Please don’t forget to rate our item. We shall update it soon with new rich features. Thanks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59E6D" id="Rectangle 4" o:spid="_x0000_s1026" alt="Title rectangle background" style="position:absolute;margin-left:560.8pt;margin-top:.35pt;width:612pt;height:88.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" fillcolor="#a07a35 [1614]" stroked="f" strokeweight="1.5pt">
                <v:textbox inset="36pt,36pt,36pt,36pt">
                  <w:txbxContent>
                    <w:p w14:paraId="40F94C50" w14:textId="77777777" w:rsidR="00C736A3" w:rsidRDefault="00C736A3" w:rsidP="00C736A3">
                      <w:pPr>
                        <w:spacing w:line="240" w:lineRule="auto"/>
                        <w:jc w:val="center"/>
                      </w:pPr>
                      <w:r>
                        <w:t xml:space="preserve">Please don’t forget to rate our item. We shall update it soon with new rich features. Thanks </w:t>
                      </w:r>
                      <w:r>
                        <w:sym w:font="Wingdings" w:char="F04A"/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sectPr w:rsidR="0072224D" w:rsidRPr="00F532B4" w:rsidSect="00052A4A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0FE7C" w14:textId="77777777" w:rsidR="008426C5" w:rsidRDefault="008426C5">
      <w:pPr>
        <w:spacing w:after="0" w:line="240" w:lineRule="auto"/>
      </w:pPr>
      <w:r>
        <w:separator/>
      </w:r>
    </w:p>
  </w:endnote>
  <w:endnote w:type="continuationSeparator" w:id="0">
    <w:p w14:paraId="7182B13A" w14:textId="77777777" w:rsidR="008426C5" w:rsidRDefault="0084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EB3CC" w14:textId="3BA35CDB" w:rsidR="00057DC5" w:rsidRDefault="00057DC5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D05CD3" w:rsidRPr="00D05CD3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C5B68" w14:textId="3F9674D0" w:rsidR="00057DC5" w:rsidRDefault="00057DC5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D05CD3" w:rsidRPr="00D05CD3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613D6" w14:textId="77777777" w:rsidR="008426C5" w:rsidRDefault="008426C5">
      <w:pPr>
        <w:spacing w:after="0" w:line="240" w:lineRule="auto"/>
      </w:pPr>
      <w:r>
        <w:separator/>
      </w:r>
    </w:p>
  </w:footnote>
  <w:footnote w:type="continuationSeparator" w:id="0">
    <w:p w14:paraId="0F42C293" w14:textId="77777777" w:rsidR="008426C5" w:rsidRDefault="0084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D6916" w14:textId="35034151" w:rsidR="00057DC5" w:rsidRPr="005225B2" w:rsidRDefault="008426C5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B66075">
          <w:rPr>
            <w:rFonts w:eastAsiaTheme="majorEastAsia"/>
          </w:rPr>
          <w:t>I-</w:t>
        </w:r>
        <w:r w:rsidR="00F532B4">
          <w:rPr>
            <w:rFonts w:eastAsiaTheme="majorEastAsia"/>
          </w:rPr>
          <w:t>RIGEL</w:t>
        </w:r>
      </w:sdtContent>
    </w:sdt>
    <w:r w:rsidR="00B66075">
      <w:rPr>
        <w:rFonts w:eastAsiaTheme="majorEastAsia"/>
      </w:rPr>
      <w:t xml:space="preserve"> </w:t>
    </w:r>
    <w:r w:rsidR="00A20D1E">
      <w:rPr>
        <w:rFonts w:eastAsiaTheme="majorEastAsia"/>
      </w:rPr>
      <w:t>Ionic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BD59D" w14:textId="37986CDE" w:rsidR="00D11E0A" w:rsidRPr="005225B2" w:rsidRDefault="008426C5" w:rsidP="00D11E0A">
    <w:pPr>
      <w:pStyle w:val="HeaderEven"/>
    </w:pPr>
    <w:sdt>
      <w:sdtPr>
        <w:rPr>
          <w:rFonts w:eastAsiaTheme="majorEastAsia"/>
        </w:rPr>
        <w:alias w:val="Title:"/>
        <w:tag w:val="Title:"/>
        <w:id w:val="20646558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F532B4">
          <w:rPr>
            <w:rFonts w:eastAsiaTheme="majorEastAsia"/>
          </w:rPr>
          <w:t>I-RIGEL</w:t>
        </w:r>
      </w:sdtContent>
    </w:sdt>
    <w:r w:rsidR="00D11E0A">
      <w:rPr>
        <w:rFonts w:eastAsiaTheme="majorEastAsia"/>
      </w:rPr>
      <w:t xml:space="preserve"> Ionic 4</w:t>
    </w:r>
  </w:p>
  <w:p w14:paraId="5F5AEC32" w14:textId="77777777" w:rsidR="00D11E0A" w:rsidRDefault="00D11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42D1"/>
    <w:multiLevelType w:val="multilevel"/>
    <w:tmpl w:val="3B5C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044BFD"/>
    <w:multiLevelType w:val="hybridMultilevel"/>
    <w:tmpl w:val="72A2098C"/>
    <w:lvl w:ilvl="0" w:tplc="B6C4358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22E85"/>
    <w:multiLevelType w:val="hybridMultilevel"/>
    <w:tmpl w:val="B264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3850A3B"/>
    <w:multiLevelType w:val="multilevel"/>
    <w:tmpl w:val="A52CFFF0"/>
    <w:lvl w:ilvl="0">
      <w:start w:val="10"/>
      <w:numFmt w:val="decimal"/>
      <w:lvlText w:val="%1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125" w:hanging="720"/>
      </w:pPr>
      <w:rPr>
        <w:color w:val="auto"/>
        <w:sz w:val="28"/>
        <w:szCs w:val="26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i/>
        <w:color w:val="auto"/>
        <w:sz w:val="26"/>
        <w:szCs w:val="26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color w:val="auto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980" w:hanging="1440"/>
      </w:pPr>
    </w:lvl>
    <w:lvl w:ilvl="5">
      <w:start w:val="1"/>
      <w:numFmt w:val="decimal"/>
      <w:isLgl/>
      <w:lvlText w:val="%1.%2.%3.%4.%5.%6"/>
      <w:lvlJc w:val="left"/>
      <w:pPr>
        <w:ind w:left="2025" w:hanging="1440"/>
      </w:pPr>
    </w:lvl>
    <w:lvl w:ilvl="6">
      <w:start w:val="1"/>
      <w:numFmt w:val="decimal"/>
      <w:isLgl/>
      <w:lvlText w:val="%1.%2.%3.%4.%5.%6.%7"/>
      <w:lvlJc w:val="left"/>
      <w:pPr>
        <w:ind w:left="2430" w:hanging="1800"/>
      </w:pPr>
    </w:lvl>
    <w:lvl w:ilvl="7">
      <w:start w:val="1"/>
      <w:numFmt w:val="decimal"/>
      <w:isLgl/>
      <w:lvlText w:val="%1.%2.%3.%4.%5.%6.%7.%8"/>
      <w:lvlJc w:val="left"/>
      <w:pPr>
        <w:ind w:left="2475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4" w15:restartNumberingAfterBreak="0">
    <w:nsid w:val="182B637A"/>
    <w:multiLevelType w:val="hybridMultilevel"/>
    <w:tmpl w:val="F82E8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51799A"/>
    <w:multiLevelType w:val="hybridMultilevel"/>
    <w:tmpl w:val="74DA2E7E"/>
    <w:lvl w:ilvl="0" w:tplc="4AE6D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E71CD6"/>
    <w:multiLevelType w:val="hybridMultilevel"/>
    <w:tmpl w:val="24C03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540B39"/>
    <w:multiLevelType w:val="hybridMultilevel"/>
    <w:tmpl w:val="76681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6B471A"/>
    <w:multiLevelType w:val="multilevel"/>
    <w:tmpl w:val="FA8C8C82"/>
    <w:lvl w:ilvl="0">
      <w:start w:val="10"/>
      <w:numFmt w:val="decimal"/>
      <w:lvlText w:val="%1"/>
      <w:lvlJc w:val="left"/>
      <w:pPr>
        <w:ind w:left="825" w:hanging="825"/>
      </w:pPr>
    </w:lvl>
    <w:lvl w:ilvl="1">
      <w:start w:val="11"/>
      <w:numFmt w:val="decimal"/>
      <w:lvlText w:val="%1.%2"/>
      <w:lvlJc w:val="left"/>
      <w:pPr>
        <w:ind w:left="1050" w:hanging="825"/>
      </w:pPr>
    </w:lvl>
    <w:lvl w:ilvl="2">
      <w:start w:val="4"/>
      <w:numFmt w:val="decimal"/>
      <w:lvlText w:val="%1.%2.%3"/>
      <w:lvlJc w:val="left"/>
      <w:pPr>
        <w:ind w:left="1275" w:hanging="825"/>
      </w:pPr>
    </w:lvl>
    <w:lvl w:ilvl="3">
      <w:start w:val="1"/>
      <w:numFmt w:val="decimal"/>
      <w:lvlText w:val="%1.%2.%3.%4"/>
      <w:lvlJc w:val="left"/>
      <w:pPr>
        <w:ind w:left="1755" w:hanging="1080"/>
      </w:pPr>
    </w:lvl>
    <w:lvl w:ilvl="4">
      <w:start w:val="1"/>
      <w:numFmt w:val="decimal"/>
      <w:lvlText w:val="%1.%2.%3.%4.%5"/>
      <w:lvlJc w:val="left"/>
      <w:pPr>
        <w:ind w:left="1980" w:hanging="1080"/>
      </w:pPr>
    </w:lvl>
    <w:lvl w:ilvl="5">
      <w:start w:val="1"/>
      <w:numFmt w:val="decimal"/>
      <w:lvlText w:val="%1.%2.%3.%4.%5.%6"/>
      <w:lvlJc w:val="left"/>
      <w:pPr>
        <w:ind w:left="2565" w:hanging="1440"/>
      </w:pPr>
    </w:lvl>
    <w:lvl w:ilvl="6">
      <w:start w:val="1"/>
      <w:numFmt w:val="decimal"/>
      <w:lvlText w:val="%1.%2.%3.%4.%5.%6.%7"/>
      <w:lvlJc w:val="left"/>
      <w:pPr>
        <w:ind w:left="3150" w:hanging="1800"/>
      </w:pPr>
    </w:lvl>
    <w:lvl w:ilvl="7">
      <w:start w:val="1"/>
      <w:numFmt w:val="decimal"/>
      <w:lvlText w:val="%1.%2.%3.%4.%5.%6.%7.%8"/>
      <w:lvlJc w:val="left"/>
      <w:pPr>
        <w:ind w:left="3375" w:hanging="1800"/>
      </w:pPr>
    </w:lvl>
    <w:lvl w:ilvl="8">
      <w:start w:val="1"/>
      <w:numFmt w:val="decimal"/>
      <w:lvlText w:val="%1.%2.%3.%4.%5.%6.%7.%8.%9"/>
      <w:lvlJc w:val="left"/>
      <w:pPr>
        <w:ind w:left="3960" w:hanging="2160"/>
      </w:pPr>
    </w:lvl>
  </w:abstractNum>
  <w:abstractNum w:abstractNumId="20" w15:restartNumberingAfterBreak="0">
    <w:nsid w:val="36395EA1"/>
    <w:multiLevelType w:val="hybridMultilevel"/>
    <w:tmpl w:val="4DAE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01BE2"/>
    <w:multiLevelType w:val="hybridMultilevel"/>
    <w:tmpl w:val="BCDE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3F6D54"/>
    <w:multiLevelType w:val="multilevel"/>
    <w:tmpl w:val="FB94F5B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  <w:color w:val="auto"/>
      </w:rPr>
    </w:lvl>
    <w:lvl w:ilvl="1">
      <w:start w:val="5"/>
      <w:numFmt w:val="decimal"/>
      <w:isLgl/>
      <w:lvlText w:val="%1.%2"/>
      <w:lvlJc w:val="left"/>
      <w:pPr>
        <w:ind w:left="1125" w:hanging="720"/>
      </w:pPr>
      <w:rPr>
        <w:color w:val="auto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</w:lvl>
    <w:lvl w:ilvl="4">
      <w:start w:val="1"/>
      <w:numFmt w:val="decimal"/>
      <w:isLgl/>
      <w:lvlText w:val="%1.%2.%3.%4.%5"/>
      <w:lvlJc w:val="left"/>
      <w:pPr>
        <w:ind w:left="1980" w:hanging="1440"/>
      </w:pPr>
    </w:lvl>
    <w:lvl w:ilvl="5">
      <w:start w:val="1"/>
      <w:numFmt w:val="decimal"/>
      <w:isLgl/>
      <w:lvlText w:val="%1.%2.%3.%4.%5.%6"/>
      <w:lvlJc w:val="left"/>
      <w:pPr>
        <w:ind w:left="2025" w:hanging="1440"/>
      </w:pPr>
    </w:lvl>
    <w:lvl w:ilvl="6">
      <w:start w:val="1"/>
      <w:numFmt w:val="decimal"/>
      <w:isLgl/>
      <w:lvlText w:val="%1.%2.%3.%4.%5.%6.%7"/>
      <w:lvlJc w:val="left"/>
      <w:pPr>
        <w:ind w:left="2430" w:hanging="1800"/>
      </w:pPr>
    </w:lvl>
    <w:lvl w:ilvl="7">
      <w:start w:val="1"/>
      <w:numFmt w:val="decimal"/>
      <w:isLgl/>
      <w:lvlText w:val="%1.%2.%3.%4.%5.%6.%7.%8"/>
      <w:lvlJc w:val="left"/>
      <w:pPr>
        <w:ind w:left="2475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23" w15:restartNumberingAfterBreak="0">
    <w:nsid w:val="403E48CF"/>
    <w:multiLevelType w:val="multilevel"/>
    <w:tmpl w:val="DE1C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E16810"/>
    <w:multiLevelType w:val="hybridMultilevel"/>
    <w:tmpl w:val="DB7EF6DE"/>
    <w:lvl w:ilvl="0" w:tplc="1B060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BEECF4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3374C"/>
    <w:multiLevelType w:val="multilevel"/>
    <w:tmpl w:val="EAF8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Theme="majorEastAsia" w:hAnsi="Helvetica" w:cstheme="maj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04780D"/>
    <w:multiLevelType w:val="hybridMultilevel"/>
    <w:tmpl w:val="D5140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B0290B"/>
    <w:multiLevelType w:val="hybridMultilevel"/>
    <w:tmpl w:val="CC80D2EE"/>
    <w:lvl w:ilvl="0" w:tplc="7DE0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319B7"/>
    <w:multiLevelType w:val="hybridMultilevel"/>
    <w:tmpl w:val="3B24476C"/>
    <w:lvl w:ilvl="0" w:tplc="755499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070B0"/>
    <w:multiLevelType w:val="hybridMultilevel"/>
    <w:tmpl w:val="B794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E21D8"/>
    <w:multiLevelType w:val="multilevel"/>
    <w:tmpl w:val="2782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5132AC"/>
    <w:multiLevelType w:val="hybridMultilevel"/>
    <w:tmpl w:val="614E4B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7C4C3960"/>
    <w:multiLevelType w:val="multilevel"/>
    <w:tmpl w:val="BEC0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556FBB"/>
    <w:multiLevelType w:val="multilevel"/>
    <w:tmpl w:val="59EE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2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24"/>
  </w:num>
  <w:num w:numId="15">
    <w:abstractNumId w:val="26"/>
  </w:num>
  <w:num w:numId="16">
    <w:abstractNumId w:val="18"/>
  </w:num>
  <w:num w:numId="17">
    <w:abstractNumId w:val="28"/>
  </w:num>
  <w:num w:numId="18">
    <w:abstractNumId w:val="21"/>
  </w:num>
  <w:num w:numId="19">
    <w:abstractNumId w:val="2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1"/>
  </w:num>
  <w:num w:numId="22">
    <w:abstractNumId w:val="1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0"/>
    </w:lvlOverride>
    <w:lvlOverride w:ilvl="1">
      <w:startOverride w:val="1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</w:num>
  <w:num w:numId="30">
    <w:abstractNumId w:val="33"/>
  </w:num>
  <w:num w:numId="31">
    <w:abstractNumId w:val="15"/>
  </w:num>
  <w:num w:numId="32">
    <w:abstractNumId w:val="29"/>
  </w:num>
  <w:num w:numId="33">
    <w:abstractNumId w:val="27"/>
  </w:num>
  <w:num w:numId="34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70"/>
    <w:rsid w:val="00011C88"/>
    <w:rsid w:val="00035E54"/>
    <w:rsid w:val="00051A76"/>
    <w:rsid w:val="00052A4A"/>
    <w:rsid w:val="00057DC5"/>
    <w:rsid w:val="00057FD4"/>
    <w:rsid w:val="00067337"/>
    <w:rsid w:val="0009364E"/>
    <w:rsid w:val="00096CC5"/>
    <w:rsid w:val="000C07E3"/>
    <w:rsid w:val="00106B79"/>
    <w:rsid w:val="00126E25"/>
    <w:rsid w:val="00132205"/>
    <w:rsid w:val="00177883"/>
    <w:rsid w:val="00193815"/>
    <w:rsid w:val="0019783B"/>
    <w:rsid w:val="001D4AE0"/>
    <w:rsid w:val="001E51BD"/>
    <w:rsid w:val="0020780C"/>
    <w:rsid w:val="00234C4E"/>
    <w:rsid w:val="00281402"/>
    <w:rsid w:val="00297FDD"/>
    <w:rsid w:val="002B2685"/>
    <w:rsid w:val="002D3102"/>
    <w:rsid w:val="002F686C"/>
    <w:rsid w:val="00311E25"/>
    <w:rsid w:val="00332434"/>
    <w:rsid w:val="00353BBB"/>
    <w:rsid w:val="00356B91"/>
    <w:rsid w:val="00356FE5"/>
    <w:rsid w:val="003A2F68"/>
    <w:rsid w:val="003A4A30"/>
    <w:rsid w:val="003B39F0"/>
    <w:rsid w:val="003C04B5"/>
    <w:rsid w:val="003E38BF"/>
    <w:rsid w:val="003F5A85"/>
    <w:rsid w:val="00402606"/>
    <w:rsid w:val="00403EAF"/>
    <w:rsid w:val="00404C96"/>
    <w:rsid w:val="00431B47"/>
    <w:rsid w:val="00431C36"/>
    <w:rsid w:val="00446A2C"/>
    <w:rsid w:val="0049775F"/>
    <w:rsid w:val="004A4B80"/>
    <w:rsid w:val="004A541A"/>
    <w:rsid w:val="004B2664"/>
    <w:rsid w:val="004E4A6D"/>
    <w:rsid w:val="004E591A"/>
    <w:rsid w:val="005225B2"/>
    <w:rsid w:val="005260FC"/>
    <w:rsid w:val="005279BB"/>
    <w:rsid w:val="005473E9"/>
    <w:rsid w:val="00560562"/>
    <w:rsid w:val="00572516"/>
    <w:rsid w:val="005B18C0"/>
    <w:rsid w:val="006031FF"/>
    <w:rsid w:val="006114B5"/>
    <w:rsid w:val="00621226"/>
    <w:rsid w:val="0064466C"/>
    <w:rsid w:val="00653C00"/>
    <w:rsid w:val="00657981"/>
    <w:rsid w:val="0067466D"/>
    <w:rsid w:val="0068201C"/>
    <w:rsid w:val="00694D93"/>
    <w:rsid w:val="006C2CBC"/>
    <w:rsid w:val="006D4291"/>
    <w:rsid w:val="006E11BE"/>
    <w:rsid w:val="006E212B"/>
    <w:rsid w:val="006E33C6"/>
    <w:rsid w:val="006E5894"/>
    <w:rsid w:val="006F1AD2"/>
    <w:rsid w:val="00701174"/>
    <w:rsid w:val="00713070"/>
    <w:rsid w:val="00716FDD"/>
    <w:rsid w:val="007212B2"/>
    <w:rsid w:val="0072224D"/>
    <w:rsid w:val="00730696"/>
    <w:rsid w:val="00736763"/>
    <w:rsid w:val="00783448"/>
    <w:rsid w:val="007B0A29"/>
    <w:rsid w:val="007C770C"/>
    <w:rsid w:val="007D052D"/>
    <w:rsid w:val="007D5DA8"/>
    <w:rsid w:val="007E437C"/>
    <w:rsid w:val="00803A31"/>
    <w:rsid w:val="00803BA8"/>
    <w:rsid w:val="00816CFF"/>
    <w:rsid w:val="00817F98"/>
    <w:rsid w:val="008426C5"/>
    <w:rsid w:val="008662AD"/>
    <w:rsid w:val="0088019F"/>
    <w:rsid w:val="008B6D65"/>
    <w:rsid w:val="008C3010"/>
    <w:rsid w:val="008F56CC"/>
    <w:rsid w:val="009213CD"/>
    <w:rsid w:val="009246DA"/>
    <w:rsid w:val="0098021B"/>
    <w:rsid w:val="00987215"/>
    <w:rsid w:val="00997ACB"/>
    <w:rsid w:val="009C253F"/>
    <w:rsid w:val="009D314A"/>
    <w:rsid w:val="00A0787E"/>
    <w:rsid w:val="00A20D1E"/>
    <w:rsid w:val="00A329B9"/>
    <w:rsid w:val="00A449EF"/>
    <w:rsid w:val="00A5429D"/>
    <w:rsid w:val="00AA2396"/>
    <w:rsid w:val="00AB1A22"/>
    <w:rsid w:val="00AF38CC"/>
    <w:rsid w:val="00B24BFA"/>
    <w:rsid w:val="00B426FC"/>
    <w:rsid w:val="00B66075"/>
    <w:rsid w:val="00B7723F"/>
    <w:rsid w:val="00B94464"/>
    <w:rsid w:val="00BC0A22"/>
    <w:rsid w:val="00BC7E34"/>
    <w:rsid w:val="00BE2937"/>
    <w:rsid w:val="00BE64E8"/>
    <w:rsid w:val="00C002FF"/>
    <w:rsid w:val="00C04EF9"/>
    <w:rsid w:val="00C63099"/>
    <w:rsid w:val="00C736A3"/>
    <w:rsid w:val="00C815EC"/>
    <w:rsid w:val="00C85AA2"/>
    <w:rsid w:val="00CA2166"/>
    <w:rsid w:val="00CA5491"/>
    <w:rsid w:val="00CB6373"/>
    <w:rsid w:val="00CD12DE"/>
    <w:rsid w:val="00CD5AB8"/>
    <w:rsid w:val="00D02315"/>
    <w:rsid w:val="00D05CD3"/>
    <w:rsid w:val="00D07941"/>
    <w:rsid w:val="00D11E0A"/>
    <w:rsid w:val="00D33D30"/>
    <w:rsid w:val="00D4032E"/>
    <w:rsid w:val="00D4773D"/>
    <w:rsid w:val="00D6107C"/>
    <w:rsid w:val="00D62024"/>
    <w:rsid w:val="00D66C76"/>
    <w:rsid w:val="00D7045A"/>
    <w:rsid w:val="00D8079F"/>
    <w:rsid w:val="00D95C9B"/>
    <w:rsid w:val="00DA297D"/>
    <w:rsid w:val="00DB70EB"/>
    <w:rsid w:val="00DC305C"/>
    <w:rsid w:val="00E04568"/>
    <w:rsid w:val="00E14F2D"/>
    <w:rsid w:val="00E2679F"/>
    <w:rsid w:val="00E337DF"/>
    <w:rsid w:val="00E37E45"/>
    <w:rsid w:val="00E44E60"/>
    <w:rsid w:val="00E62EFF"/>
    <w:rsid w:val="00E87E55"/>
    <w:rsid w:val="00E904DF"/>
    <w:rsid w:val="00E90D9F"/>
    <w:rsid w:val="00E959BE"/>
    <w:rsid w:val="00EC0057"/>
    <w:rsid w:val="00ED1452"/>
    <w:rsid w:val="00EE699E"/>
    <w:rsid w:val="00EF3414"/>
    <w:rsid w:val="00EF4DCC"/>
    <w:rsid w:val="00F102C5"/>
    <w:rsid w:val="00F25500"/>
    <w:rsid w:val="00F27DDB"/>
    <w:rsid w:val="00F36C4E"/>
    <w:rsid w:val="00F502EA"/>
    <w:rsid w:val="00F51338"/>
    <w:rsid w:val="00F532B4"/>
    <w:rsid w:val="00F54D8A"/>
    <w:rsid w:val="00F56675"/>
    <w:rsid w:val="00F62639"/>
    <w:rsid w:val="00F6597C"/>
    <w:rsid w:val="00F74773"/>
    <w:rsid w:val="00F763E2"/>
    <w:rsid w:val="00FD6B1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4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1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6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customStyle="1" w:styleId="SmartHyperlink1">
    <w:name w:val="Smart Hyperlink1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character" w:customStyle="1" w:styleId="token">
    <w:name w:val="token"/>
    <w:basedOn w:val="DefaultParagraphFont"/>
    <w:rsid w:val="00C002FF"/>
  </w:style>
  <w:style w:type="character" w:customStyle="1" w:styleId="webkit-css-property">
    <w:name w:val="webkit-css-property"/>
    <w:basedOn w:val="DefaultParagraphFont"/>
    <w:rsid w:val="004A541A"/>
  </w:style>
  <w:style w:type="character" w:customStyle="1" w:styleId="value">
    <w:name w:val="value"/>
    <w:basedOn w:val="DefaultParagraphFont"/>
    <w:rsid w:val="004A541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C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onic@5.3.0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onicframework.com/docs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releases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android@7.1.4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ordova@9.0.0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n\AppData\Roaming\Microsoft\Templates\Business%20report%20(Median%20theme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6BD213-D243-4011-8348-375B5B9C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8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UIUX-IONIC 4 MATERIAL DESIGN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I-RIGEL</dc:title>
  <dc:subject>Installation guidElines</dc:subject>
  <dc:creator/>
  <cp:keywords/>
  <dc:description/>
  <cp:lastModifiedBy/>
  <cp:revision>1</cp:revision>
  <dcterms:created xsi:type="dcterms:W3CDTF">2019-07-31T08:22:00Z</dcterms:created>
  <dcterms:modified xsi:type="dcterms:W3CDTF">2020-01-10T11:35:00Z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